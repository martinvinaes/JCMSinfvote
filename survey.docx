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7E" w:rsidRPr="009F186E" w:rsidRDefault="00B07645" w:rsidP="00537C34">
      <w:pPr>
        <w:pStyle w:val="Overskrift1"/>
        <w:rPr>
          <w:rFonts w:asciiTheme="majorHAnsi" w:hAnsiTheme="majorHAnsi"/>
          <w:szCs w:val="40"/>
        </w:rPr>
      </w:pPr>
      <w:r w:rsidRPr="009F186E">
        <w:rPr>
          <w:rFonts w:asciiTheme="majorHAnsi" w:hAnsiTheme="majorHAnsi"/>
          <w:szCs w:val="40"/>
        </w:rPr>
        <w:t>Europabevægelsens gymnasieundersøgelse</w:t>
      </w:r>
    </w:p>
    <w:p w:rsidR="004F4F8A" w:rsidRPr="004F4F8A" w:rsidRDefault="004F4F8A" w:rsidP="004F4F8A">
      <w:pPr>
        <w:spacing w:before="120"/>
        <w:rPr>
          <w:rFonts w:asciiTheme="majorHAnsi" w:hAnsiTheme="majorHAnsi"/>
          <w:bCs/>
        </w:rPr>
      </w:pPr>
      <w:r w:rsidRPr="004F4F8A">
        <w:rPr>
          <w:rFonts w:asciiTheme="majorHAnsi" w:hAnsiTheme="majorHAnsi"/>
          <w:bCs/>
        </w:rPr>
        <w:t>Nedenfor kommer en række spørgsmål om EU og politik. Undersøgelsen skal bruges til at kortlægge, hvordan danske unge forholder sig til de</w:t>
      </w:r>
      <w:r w:rsidR="009F186E">
        <w:rPr>
          <w:rFonts w:asciiTheme="majorHAnsi" w:hAnsiTheme="majorHAnsi"/>
          <w:bCs/>
        </w:rPr>
        <w:t>t</w:t>
      </w:r>
      <w:r w:rsidRPr="004F4F8A">
        <w:rPr>
          <w:rFonts w:asciiTheme="majorHAnsi" w:hAnsiTheme="majorHAnsi"/>
          <w:bCs/>
        </w:rPr>
        <w:t xml:space="preserve"> europæiske fællesskab.</w:t>
      </w:r>
    </w:p>
    <w:p w:rsidR="004F4F8A" w:rsidRPr="004F4F8A" w:rsidRDefault="004F4F8A" w:rsidP="004F4F8A">
      <w:pPr>
        <w:spacing w:before="120"/>
        <w:rPr>
          <w:rFonts w:asciiTheme="majorHAnsi" w:hAnsiTheme="majorHAnsi"/>
          <w:bCs/>
        </w:rPr>
      </w:pPr>
      <w:r w:rsidRPr="004F4F8A">
        <w:rPr>
          <w:rFonts w:asciiTheme="majorHAnsi" w:hAnsiTheme="majorHAnsi"/>
          <w:bCs/>
        </w:rPr>
        <w:t>Besvarelsen er anonym</w:t>
      </w:r>
      <w:r w:rsidR="00257414">
        <w:rPr>
          <w:rFonts w:asciiTheme="majorHAnsi" w:hAnsiTheme="majorHAnsi"/>
          <w:bCs/>
        </w:rPr>
        <w:t xml:space="preserve"> og individuel</w:t>
      </w:r>
      <w:r w:rsidRPr="004F4F8A">
        <w:rPr>
          <w:rFonts w:asciiTheme="majorHAnsi" w:hAnsiTheme="majorHAnsi"/>
          <w:bCs/>
        </w:rPr>
        <w:t xml:space="preserve">. På forhånd tak for din tid. </w:t>
      </w:r>
      <w:r w:rsidR="009D7733">
        <w:rPr>
          <w:rFonts w:asciiTheme="majorHAnsi" w:hAnsiTheme="majorHAnsi"/>
          <w:bCs/>
        </w:rPr>
        <w:tab/>
      </w:r>
      <w:r w:rsidR="009D7733">
        <w:rPr>
          <w:rFonts w:asciiTheme="majorHAnsi" w:hAnsiTheme="majorHAnsi"/>
          <w:bCs/>
        </w:rPr>
        <w:tab/>
      </w:r>
      <w:r w:rsidR="009D7733">
        <w:rPr>
          <w:rFonts w:asciiTheme="majorHAnsi" w:hAnsiTheme="majorHAnsi"/>
          <w:bCs/>
        </w:rPr>
        <w:tab/>
        <w:t>ID: 1</w:t>
      </w:r>
    </w:p>
    <w:p w:rsidR="004F4F8A" w:rsidRPr="005A7D0E" w:rsidRDefault="004F4F8A" w:rsidP="004F4F8A">
      <w:pPr>
        <w:pStyle w:val="Overskrift1"/>
        <w:pBdr>
          <w:bottom w:val="single" w:sz="18" w:space="0" w:color="990000"/>
        </w:pBdr>
        <w:jc w:val="left"/>
        <w:rPr>
          <w:rFonts w:asciiTheme="majorHAnsi" w:hAnsiTheme="majorHAnsi"/>
          <w:sz w:val="24"/>
          <w:szCs w:val="24"/>
        </w:rPr>
      </w:pPr>
    </w:p>
    <w:p w:rsidR="00C13D7E" w:rsidRPr="005A7D0E" w:rsidRDefault="00C13D7E" w:rsidP="00B07645">
      <w:pPr>
        <w:rPr>
          <w:rFonts w:asciiTheme="majorHAnsi" w:hAnsiTheme="majorHAnsi"/>
        </w:rPr>
      </w:pPr>
    </w:p>
    <w:p w:rsidR="00C13D7E" w:rsidRPr="0076148D" w:rsidRDefault="00336013" w:rsidP="005F599B">
      <w:pPr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bookmarkStart w:id="0" w:name="_Ref169941605"/>
      <w:bookmarkStart w:id="1" w:name="_Ref255563192"/>
      <w:r w:rsidRPr="0076148D">
        <w:rPr>
          <w:rFonts w:asciiTheme="majorHAnsi" w:hAnsiTheme="majorHAnsi"/>
          <w:b/>
          <w:bCs/>
          <w:sz w:val="24"/>
          <w:szCs w:val="24"/>
        </w:rPr>
        <w:t>Hvad er dit køn?</w:t>
      </w:r>
    </w:p>
    <w:p w:rsidR="00C13D7E" w:rsidRPr="005A7D0E" w:rsidRDefault="00C13D7E" w:rsidP="00525ED7">
      <w:pPr>
        <w:ind w:left="360"/>
        <w:rPr>
          <w:rFonts w:asciiTheme="majorHAnsi" w:hAnsiTheme="majorHAnsi"/>
          <w:sz w:val="28"/>
          <w:szCs w:val="28"/>
        </w:rPr>
      </w:pPr>
    </w:p>
    <w:tbl>
      <w:tblPr>
        <w:tblW w:w="2283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7"/>
        <w:gridCol w:w="531"/>
      </w:tblGrid>
      <w:tr w:rsidR="00C13D7E" w:rsidRPr="005A7D0E" w:rsidTr="00336013">
        <w:trPr>
          <w:trHeight w:val="277"/>
        </w:trPr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C13D7E" w:rsidRPr="005A7D0E" w:rsidRDefault="00336013" w:rsidP="00D42AC7">
            <w:pPr>
              <w:rPr>
                <w:rFonts w:asciiTheme="majorHAnsi" w:hAnsiTheme="majorHAnsi"/>
              </w:rPr>
            </w:pPr>
            <w:r w:rsidRPr="005A7D0E">
              <w:rPr>
                <w:rFonts w:asciiTheme="majorHAnsi" w:hAnsiTheme="majorHAnsi"/>
              </w:rPr>
              <w:t>Mand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</w:tcPr>
          <w:p w:rsidR="00C13D7E" w:rsidRPr="005A7D0E" w:rsidRDefault="00C13D7E" w:rsidP="00D42AC7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C32C9B">
              <w:rPr>
                <w:rFonts w:asciiTheme="majorHAnsi" w:hAnsiTheme="majorHAnsi" w:cs="Arial"/>
                <w:sz w:val="18"/>
              </w:rPr>
              <w:t>1</w:t>
            </w:r>
          </w:p>
        </w:tc>
      </w:tr>
      <w:tr w:rsidR="00C13D7E" w:rsidRPr="005A7D0E" w:rsidTr="00336013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C13D7E" w:rsidRPr="005A7D0E" w:rsidRDefault="00336013" w:rsidP="00D42AC7">
            <w:pPr>
              <w:rPr>
                <w:rFonts w:asciiTheme="majorHAnsi" w:hAnsiTheme="majorHAnsi"/>
              </w:rPr>
            </w:pPr>
            <w:r w:rsidRPr="005A7D0E">
              <w:rPr>
                <w:rFonts w:asciiTheme="majorHAnsi" w:hAnsiTheme="majorHAnsi"/>
              </w:rPr>
              <w:t>Kvinde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3D7E" w:rsidRPr="005A7D0E" w:rsidRDefault="00C13D7E" w:rsidP="00D42AC7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C32C9B">
              <w:rPr>
                <w:rFonts w:asciiTheme="majorHAnsi" w:hAnsiTheme="majorHAnsi" w:cs="Arial"/>
                <w:sz w:val="18"/>
              </w:rPr>
              <w:t>2</w:t>
            </w:r>
          </w:p>
        </w:tc>
      </w:tr>
    </w:tbl>
    <w:p w:rsidR="00336013" w:rsidRPr="005A7D0E" w:rsidRDefault="00336013" w:rsidP="00336013">
      <w:pPr>
        <w:rPr>
          <w:rFonts w:asciiTheme="majorHAnsi" w:hAnsiTheme="majorHAnsi" w:cs="Arial"/>
          <w:sz w:val="16"/>
          <w:szCs w:val="16"/>
        </w:rPr>
      </w:pPr>
    </w:p>
    <w:p w:rsidR="00336013" w:rsidRPr="009F186E" w:rsidRDefault="00336013" w:rsidP="00336013">
      <w:pPr>
        <w:ind w:left="720"/>
        <w:rPr>
          <w:rFonts w:asciiTheme="majorHAnsi" w:hAnsiTheme="majorHAnsi" w:cs="Arial"/>
          <w:sz w:val="12"/>
          <w:szCs w:val="12"/>
        </w:rPr>
      </w:pPr>
    </w:p>
    <w:p w:rsidR="00336013" w:rsidRPr="005A7D0E" w:rsidRDefault="00336013" w:rsidP="00336013">
      <w:pPr>
        <w:ind w:left="720"/>
        <w:rPr>
          <w:rFonts w:asciiTheme="majorHAnsi" w:hAnsiTheme="majorHAnsi"/>
        </w:rPr>
      </w:pPr>
    </w:p>
    <w:p w:rsidR="00336013" w:rsidRPr="0076148D" w:rsidRDefault="00336013" w:rsidP="005F599B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76148D">
        <w:rPr>
          <w:rFonts w:asciiTheme="majorHAnsi" w:hAnsiTheme="majorHAnsi"/>
          <w:b/>
          <w:bCs/>
          <w:sz w:val="24"/>
          <w:szCs w:val="24"/>
        </w:rPr>
        <w:t xml:space="preserve">I hvilket år er du født? </w:t>
      </w:r>
      <w:r w:rsidRPr="0076148D">
        <w:rPr>
          <w:rFonts w:asciiTheme="majorHAnsi" w:hAnsiTheme="majorHAnsi"/>
          <w:b/>
          <w:sz w:val="24"/>
          <w:szCs w:val="24"/>
        </w:rPr>
        <w:t>19________</w:t>
      </w:r>
      <w:r w:rsidR="00972AAC">
        <w:rPr>
          <w:rFonts w:asciiTheme="majorHAnsi" w:hAnsiTheme="majorHAnsi"/>
          <w:b/>
          <w:sz w:val="24"/>
          <w:szCs w:val="24"/>
        </w:rPr>
        <w:t>__</w:t>
      </w:r>
    </w:p>
    <w:bookmarkEnd w:id="0"/>
    <w:bookmarkEnd w:id="1"/>
    <w:p w:rsidR="00C13D7E" w:rsidRPr="005A7D0E" w:rsidRDefault="00C13D7E" w:rsidP="00525ED7">
      <w:pPr>
        <w:tabs>
          <w:tab w:val="left" w:pos="0"/>
        </w:tabs>
        <w:spacing w:before="120"/>
        <w:rPr>
          <w:rFonts w:asciiTheme="majorHAnsi" w:hAnsiTheme="majorHAnsi" w:cs="Arial"/>
          <w:sz w:val="16"/>
          <w:szCs w:val="16"/>
        </w:rPr>
      </w:pPr>
    </w:p>
    <w:p w:rsidR="00336013" w:rsidRPr="005A7D0E" w:rsidRDefault="00336013" w:rsidP="00336013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B07645" w:rsidRDefault="00B07645" w:rsidP="005F599B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Hvilken klasse går du i? (eks. 1C) </w:t>
      </w:r>
      <w:r w:rsidRPr="0076148D">
        <w:rPr>
          <w:rFonts w:asciiTheme="majorHAnsi" w:hAnsiTheme="majorHAnsi"/>
          <w:b/>
          <w:sz w:val="24"/>
          <w:szCs w:val="24"/>
        </w:rPr>
        <w:t>________</w:t>
      </w:r>
      <w:r w:rsidR="00972AAC">
        <w:rPr>
          <w:rFonts w:asciiTheme="majorHAnsi" w:hAnsiTheme="majorHAnsi"/>
          <w:b/>
          <w:sz w:val="24"/>
          <w:szCs w:val="24"/>
        </w:rPr>
        <w:t>___________</w:t>
      </w:r>
    </w:p>
    <w:p w:rsidR="004F4F8A" w:rsidRPr="00B07645" w:rsidRDefault="004F4F8A" w:rsidP="004F4F8A">
      <w:pPr>
        <w:ind w:left="720"/>
        <w:rPr>
          <w:rFonts w:asciiTheme="majorHAnsi" w:hAnsiTheme="majorHAnsi"/>
          <w:b/>
          <w:sz w:val="24"/>
          <w:szCs w:val="24"/>
        </w:rPr>
      </w:pPr>
    </w:p>
    <w:p w:rsidR="00B07645" w:rsidRPr="005A7D0E" w:rsidRDefault="00B07645" w:rsidP="00B07645">
      <w:pPr>
        <w:tabs>
          <w:tab w:val="left" w:pos="0"/>
        </w:tabs>
        <w:spacing w:before="120"/>
        <w:rPr>
          <w:rFonts w:asciiTheme="majorHAnsi" w:hAnsiTheme="majorHAnsi" w:cs="Arial"/>
          <w:sz w:val="16"/>
          <w:szCs w:val="16"/>
        </w:rPr>
      </w:pPr>
    </w:p>
    <w:p w:rsidR="00B07645" w:rsidRPr="005A7D0E" w:rsidRDefault="00B07645" w:rsidP="00B07645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B07645" w:rsidRDefault="00B07645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B07645">
        <w:rPr>
          <w:rFonts w:asciiTheme="majorHAnsi" w:hAnsiTheme="majorHAnsi"/>
          <w:b/>
          <w:bCs/>
          <w:sz w:val="24"/>
          <w:szCs w:val="24"/>
        </w:rPr>
        <w:t xml:space="preserve">Hvilket gymnasium går du på? </w:t>
      </w:r>
      <w:r w:rsidRPr="00B07645">
        <w:rPr>
          <w:rFonts w:asciiTheme="majorHAnsi" w:hAnsiTheme="majorHAnsi"/>
          <w:b/>
          <w:sz w:val="24"/>
          <w:szCs w:val="24"/>
        </w:rPr>
        <w:t>________________</w:t>
      </w:r>
      <w:r w:rsidR="00972AAC">
        <w:rPr>
          <w:rFonts w:asciiTheme="majorHAnsi" w:hAnsiTheme="majorHAnsi"/>
          <w:b/>
          <w:sz w:val="24"/>
          <w:szCs w:val="24"/>
        </w:rPr>
        <w:t>_____________________________</w:t>
      </w:r>
    </w:p>
    <w:p w:rsidR="00B07645" w:rsidRDefault="00B07645" w:rsidP="00B07645"/>
    <w:p w:rsidR="004F4F8A" w:rsidRDefault="004F4F8A" w:rsidP="00B07645"/>
    <w:p w:rsidR="004F4F8A" w:rsidRPr="00B07645" w:rsidRDefault="004F4F8A" w:rsidP="00B07645">
      <w:pPr>
        <w:rPr>
          <w:rFonts w:asciiTheme="majorHAnsi" w:hAnsiTheme="majorHAnsi"/>
          <w:b/>
          <w:sz w:val="24"/>
          <w:szCs w:val="24"/>
        </w:rPr>
      </w:pPr>
    </w:p>
    <w:p w:rsidR="00B07645" w:rsidRDefault="00B07645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Har du eller har du haft samfundsfag på…</w:t>
      </w:r>
    </w:p>
    <w:p w:rsidR="009F186E" w:rsidRPr="00B07645" w:rsidRDefault="009F186E" w:rsidP="009F186E">
      <w:pPr>
        <w:pStyle w:val="Listeafsnit"/>
        <w:rPr>
          <w:rFonts w:asciiTheme="majorHAnsi" w:hAnsiTheme="majorHAnsi"/>
          <w:b/>
          <w:sz w:val="24"/>
          <w:szCs w:val="24"/>
        </w:rPr>
      </w:pPr>
    </w:p>
    <w:tbl>
      <w:tblPr>
        <w:tblW w:w="2283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7"/>
        <w:gridCol w:w="531"/>
      </w:tblGrid>
      <w:tr w:rsidR="00B07645" w:rsidRPr="005A7D0E" w:rsidTr="00B07645">
        <w:trPr>
          <w:trHeight w:val="277"/>
        </w:trPr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C-niveau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>1</w:t>
            </w:r>
          </w:p>
        </w:tc>
      </w:tr>
      <w:tr w:rsidR="00B07645" w:rsidRPr="005A7D0E" w:rsidTr="00B07645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B-niveau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>2</w:t>
            </w:r>
          </w:p>
        </w:tc>
      </w:tr>
      <w:tr w:rsidR="00B07645" w:rsidRPr="005A7D0E" w:rsidTr="00B07645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A-niveau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>3</w:t>
            </w:r>
          </w:p>
        </w:tc>
      </w:tr>
    </w:tbl>
    <w:p w:rsidR="00336013" w:rsidRPr="005A7D0E" w:rsidRDefault="00336013" w:rsidP="00B07645">
      <w:pPr>
        <w:pStyle w:val="Default"/>
        <w:rPr>
          <w:rFonts w:asciiTheme="majorHAnsi" w:hAnsiTheme="majorHAnsi"/>
        </w:rPr>
      </w:pPr>
    </w:p>
    <w:p w:rsidR="00336013" w:rsidRPr="005A7D0E" w:rsidRDefault="00336013" w:rsidP="00336013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336013" w:rsidRPr="0076148D" w:rsidRDefault="00336013" w:rsidP="005F599B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 w:rsidRPr="0076148D">
        <w:rPr>
          <w:rFonts w:asciiTheme="majorHAnsi" w:hAnsiTheme="majorHAnsi"/>
          <w:b/>
          <w:bCs/>
          <w:sz w:val="24"/>
          <w:szCs w:val="24"/>
        </w:rPr>
        <w:t>Hv</w:t>
      </w:r>
      <w:r w:rsidR="00B07645">
        <w:rPr>
          <w:rFonts w:asciiTheme="majorHAnsi" w:hAnsiTheme="majorHAnsi"/>
          <w:b/>
          <w:bCs/>
          <w:sz w:val="24"/>
          <w:szCs w:val="24"/>
        </w:rPr>
        <w:t xml:space="preserve">ad er din </w:t>
      </w:r>
      <w:r w:rsidR="00B07645" w:rsidRPr="00B07645">
        <w:rPr>
          <w:rFonts w:asciiTheme="majorHAnsi" w:hAnsiTheme="majorHAnsi"/>
          <w:b/>
          <w:bCs/>
          <w:i/>
          <w:sz w:val="24"/>
          <w:szCs w:val="24"/>
        </w:rPr>
        <w:t>mors</w:t>
      </w:r>
      <w:r w:rsidR="00B07645">
        <w:rPr>
          <w:rFonts w:asciiTheme="majorHAnsi" w:hAnsiTheme="majorHAnsi"/>
          <w:b/>
          <w:bCs/>
          <w:sz w:val="24"/>
          <w:szCs w:val="24"/>
        </w:rPr>
        <w:t xml:space="preserve"> længste uddannelse?</w:t>
      </w:r>
    </w:p>
    <w:p w:rsidR="00336013" w:rsidRDefault="00336013" w:rsidP="00336013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tbl>
      <w:tblPr>
        <w:tblW w:w="3309" w:type="pct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53"/>
        <w:gridCol w:w="567"/>
      </w:tblGrid>
      <w:tr w:rsidR="00B07645" w:rsidRPr="005A7D0E" w:rsidTr="00B07645">
        <w:trPr>
          <w:trHeight w:val="277"/>
        </w:trPr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Folkeskole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Gymnasium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Erhvervsuddannelse (fx tømrer, butiksarbejder eller. Lignende)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3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Kort </w:t>
            </w:r>
            <w:r w:rsidR="00900ED4">
              <w:rPr>
                <w:rFonts w:asciiTheme="majorHAnsi" w:hAnsiTheme="majorHAnsi"/>
              </w:rPr>
              <w:t xml:space="preserve">eller mellemlang </w:t>
            </w:r>
            <w:r w:rsidR="00542DBD">
              <w:rPr>
                <w:rFonts w:asciiTheme="majorHAnsi" w:hAnsiTheme="majorHAnsi"/>
              </w:rPr>
              <w:t>videregående</w:t>
            </w:r>
            <w:r>
              <w:rPr>
                <w:rFonts w:asciiTheme="majorHAnsi" w:hAnsiTheme="majorHAnsi"/>
              </w:rPr>
              <w:t xml:space="preserve"> uddannelse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4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Lang videregående uddannelse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5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Andet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6</w:t>
            </w: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B07645" w:rsidRPr="005A7D0E" w:rsidTr="00B07645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  <w:r w:rsidR="00624997">
              <w:rPr>
                <w:rFonts w:asciiTheme="majorHAnsi" w:hAnsiTheme="majorHAnsi" w:cs="Arial"/>
                <w:sz w:val="18"/>
              </w:rPr>
              <w:t>9</w:t>
            </w:r>
          </w:p>
        </w:tc>
      </w:tr>
    </w:tbl>
    <w:p w:rsidR="00B07645" w:rsidRPr="005A7D0E" w:rsidRDefault="00B07645" w:rsidP="00336013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B07645" w:rsidRDefault="00B07645" w:rsidP="00B07645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4F4F8A" w:rsidRPr="009F186E" w:rsidRDefault="004F4F8A" w:rsidP="00B07645">
      <w:pPr>
        <w:autoSpaceDE w:val="0"/>
        <w:autoSpaceDN w:val="0"/>
        <w:adjustRightInd w:val="0"/>
        <w:rPr>
          <w:rFonts w:asciiTheme="majorHAnsi" w:hAnsiTheme="majorHAnsi"/>
          <w:b/>
          <w:bCs/>
          <w:sz w:val="16"/>
          <w:szCs w:val="16"/>
        </w:rPr>
      </w:pPr>
    </w:p>
    <w:p w:rsidR="00B07645" w:rsidRPr="0076148D" w:rsidRDefault="00B07645" w:rsidP="005F599B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 w:rsidRPr="0076148D">
        <w:rPr>
          <w:rFonts w:asciiTheme="majorHAnsi" w:hAnsiTheme="majorHAnsi"/>
          <w:b/>
          <w:bCs/>
          <w:sz w:val="24"/>
          <w:szCs w:val="24"/>
        </w:rPr>
        <w:t>Hv</w:t>
      </w:r>
      <w:r>
        <w:rPr>
          <w:rFonts w:asciiTheme="majorHAnsi" w:hAnsiTheme="majorHAnsi"/>
          <w:b/>
          <w:bCs/>
          <w:sz w:val="24"/>
          <w:szCs w:val="24"/>
        </w:rPr>
        <w:t xml:space="preserve">ad er din </w:t>
      </w:r>
      <w:r w:rsidRPr="00B07645">
        <w:rPr>
          <w:rFonts w:asciiTheme="majorHAnsi" w:hAnsiTheme="majorHAnsi"/>
          <w:b/>
          <w:bCs/>
          <w:i/>
          <w:sz w:val="24"/>
          <w:szCs w:val="24"/>
        </w:rPr>
        <w:t>fars</w:t>
      </w:r>
      <w:r>
        <w:rPr>
          <w:rFonts w:asciiTheme="majorHAnsi" w:hAnsiTheme="majorHAnsi"/>
          <w:b/>
          <w:bCs/>
          <w:sz w:val="24"/>
          <w:szCs w:val="24"/>
        </w:rPr>
        <w:t xml:space="preserve"> længste uddannelse?</w:t>
      </w:r>
    </w:p>
    <w:p w:rsidR="00B07645" w:rsidRPr="005A7D0E" w:rsidRDefault="00B07645" w:rsidP="00B07645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tbl>
      <w:tblPr>
        <w:tblW w:w="3309" w:type="pct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53"/>
        <w:gridCol w:w="567"/>
      </w:tblGrid>
      <w:tr w:rsidR="00B07645" w:rsidRPr="005A7D0E" w:rsidTr="00624997">
        <w:trPr>
          <w:trHeight w:val="277"/>
        </w:trPr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Folkeskole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Gymnasium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Erhvervsuddannelse (fx tømrer, butiksarbejder eller. Lignende)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3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Kort</w:t>
            </w:r>
            <w:r w:rsidR="00900ED4">
              <w:rPr>
                <w:rFonts w:asciiTheme="majorHAnsi" w:hAnsiTheme="majorHAnsi"/>
              </w:rPr>
              <w:t xml:space="preserve"> eller mellemlang</w:t>
            </w:r>
            <w:r>
              <w:rPr>
                <w:rFonts w:asciiTheme="majorHAnsi" w:hAnsiTheme="majorHAnsi"/>
              </w:rPr>
              <w:t xml:space="preserve"> </w:t>
            </w:r>
            <w:r w:rsidR="00900ED4">
              <w:rPr>
                <w:rFonts w:asciiTheme="majorHAnsi" w:hAnsiTheme="majorHAnsi"/>
              </w:rPr>
              <w:t>videregående</w:t>
            </w:r>
            <w:r>
              <w:rPr>
                <w:rFonts w:asciiTheme="majorHAnsi" w:hAnsiTheme="majorHAnsi"/>
              </w:rPr>
              <w:t xml:space="preserve"> uddannelse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4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Lang videregående uddannelse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5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Andet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6</w:t>
            </w: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B07645" w:rsidRPr="005A7D0E" w:rsidTr="00624997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B07645" w:rsidRPr="005A7D0E" w:rsidRDefault="00B07645" w:rsidP="00B076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7645" w:rsidRPr="005A7D0E" w:rsidRDefault="00B07645" w:rsidP="00B07645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  <w:r w:rsidR="00624997">
              <w:rPr>
                <w:rFonts w:asciiTheme="majorHAnsi" w:hAnsiTheme="majorHAnsi" w:cs="Arial"/>
                <w:sz w:val="18"/>
              </w:rPr>
              <w:t>9</w:t>
            </w:r>
          </w:p>
        </w:tc>
      </w:tr>
    </w:tbl>
    <w:p w:rsidR="004F4F8A" w:rsidRDefault="004F4F8A" w:rsidP="00525ED7">
      <w:pPr>
        <w:pStyle w:val="Default"/>
        <w:rPr>
          <w:rFonts w:asciiTheme="majorHAnsi" w:hAnsiTheme="majorHAnsi"/>
          <w:sz w:val="16"/>
          <w:szCs w:val="16"/>
        </w:rPr>
      </w:pPr>
    </w:p>
    <w:p w:rsidR="00B07645" w:rsidRDefault="00900ED4" w:rsidP="005F599B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Hvor stor andel af din undervisning i samfundsfag har handlet om EU?</w:t>
      </w:r>
    </w:p>
    <w:p w:rsidR="00900ED4" w:rsidRDefault="00900ED4" w:rsidP="00900ED4">
      <w:pPr>
        <w:autoSpaceDE w:val="0"/>
        <w:autoSpaceDN w:val="0"/>
        <w:adjustRightInd w:val="0"/>
        <w:ind w:left="720"/>
        <w:rPr>
          <w:rFonts w:asciiTheme="majorHAnsi" w:hAnsiTheme="majorHAnsi"/>
          <w:b/>
          <w:bCs/>
          <w:sz w:val="24"/>
          <w:szCs w:val="24"/>
        </w:rPr>
      </w:pPr>
    </w:p>
    <w:p w:rsidR="00900ED4" w:rsidRPr="0076148D" w:rsidRDefault="00900ED4" w:rsidP="00900ED4">
      <w:pPr>
        <w:autoSpaceDE w:val="0"/>
        <w:autoSpaceDN w:val="0"/>
        <w:adjustRightInd w:val="0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Hvor 100 % svarer til at al din undervisning i samfundsfag har handlet om EU, og 0 % svarer til</w:t>
      </w:r>
      <w:r w:rsidR="00624997">
        <w:rPr>
          <w:rFonts w:asciiTheme="majorHAnsi" w:hAnsiTheme="majorHAnsi"/>
          <w:bCs/>
          <w:sz w:val="24"/>
          <w:szCs w:val="24"/>
        </w:rPr>
        <w:t>,</w:t>
      </w:r>
      <w:r>
        <w:rPr>
          <w:rFonts w:asciiTheme="majorHAnsi" w:hAnsiTheme="majorHAnsi"/>
          <w:bCs/>
          <w:sz w:val="24"/>
          <w:szCs w:val="24"/>
        </w:rPr>
        <w:t xml:space="preserve"> at du ikke har fået nogen undervisning om EU.</w:t>
      </w:r>
    </w:p>
    <w:p w:rsidR="00B07645" w:rsidRPr="005A7D0E" w:rsidRDefault="00B07645" w:rsidP="00B07645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:rsidR="00900ED4" w:rsidRDefault="00900ED4" w:rsidP="00900ED4">
      <w:pPr>
        <w:ind w:firstLine="720"/>
        <w:rPr>
          <w:rFonts w:asciiTheme="majorHAnsi" w:hAnsiTheme="majorHAnsi"/>
          <w:sz w:val="24"/>
          <w:szCs w:val="24"/>
        </w:rPr>
      </w:pPr>
    </w:p>
    <w:p w:rsidR="00990629" w:rsidRDefault="00900ED4" w:rsidP="00900ED4">
      <w:pPr>
        <w:ind w:firstLine="130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Procent: ___________</w:t>
      </w:r>
    </w:p>
    <w:p w:rsidR="00990629" w:rsidRDefault="00990629" w:rsidP="00900ED4">
      <w:pPr>
        <w:ind w:firstLine="1304"/>
        <w:rPr>
          <w:rFonts w:asciiTheme="majorHAnsi" w:hAnsiTheme="majorHAnsi"/>
          <w:sz w:val="24"/>
          <w:szCs w:val="24"/>
        </w:rPr>
      </w:pPr>
    </w:p>
    <w:p w:rsidR="00990629" w:rsidRDefault="00990629" w:rsidP="00900ED4">
      <w:pPr>
        <w:ind w:firstLine="1304"/>
        <w:rPr>
          <w:rFonts w:asciiTheme="majorHAnsi" w:hAnsiTheme="majorHAnsi"/>
          <w:sz w:val="24"/>
          <w:szCs w:val="24"/>
        </w:rPr>
      </w:pPr>
    </w:p>
    <w:p w:rsidR="00C73CC4" w:rsidRPr="00C73CC4" w:rsidRDefault="00C73CC4" w:rsidP="00C73CC4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 w:rsidRPr="00C73CC4">
        <w:rPr>
          <w:rFonts w:asciiTheme="majorHAnsi" w:hAnsiTheme="majorHAnsi"/>
          <w:b/>
          <w:bCs/>
          <w:sz w:val="24"/>
          <w:szCs w:val="24"/>
        </w:rPr>
        <w:t>Hvor meget fik du udbetalt i SU denne måned?</w:t>
      </w:r>
    </w:p>
    <w:p w:rsidR="00C73CC4" w:rsidRPr="005A7D0E" w:rsidRDefault="00C73CC4" w:rsidP="00C73CC4">
      <w:pPr>
        <w:autoSpaceDE w:val="0"/>
        <w:autoSpaceDN w:val="0"/>
        <w:adjustRightInd w:val="0"/>
        <w:jc w:val="both"/>
        <w:rPr>
          <w:rFonts w:asciiTheme="majorHAnsi" w:hAnsiTheme="majorHAnsi"/>
          <w:iCs/>
          <w:sz w:val="24"/>
          <w:szCs w:val="24"/>
        </w:rPr>
      </w:pPr>
    </w:p>
    <w:tbl>
      <w:tblPr>
        <w:tblW w:w="2180" w:type="pct"/>
        <w:tblInd w:w="152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78"/>
        <w:gridCol w:w="817"/>
      </w:tblGrid>
      <w:tr w:rsidR="00C73CC4" w:rsidRPr="005A7D0E" w:rsidTr="009D7733">
        <w:trPr>
          <w:trHeight w:val="277"/>
        </w:trPr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Pr="005A7D0E" w:rsidRDefault="00C73CC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Mellem 1.000 kr. og 2.100 kr. 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Pr="005A7D0E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C73CC4" w:rsidRPr="005A7D0E" w:rsidTr="009D7733"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Pr="005A7D0E" w:rsidRDefault="00C73CC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Mellem 2.101 kr. og 2.903 kr. 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C73CC4" w:rsidRPr="005A7D0E" w:rsidTr="009D7733">
        <w:trPr>
          <w:trHeight w:val="235"/>
        </w:trPr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2.904 kr. eller derover 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3</w:t>
            </w:r>
          </w:p>
        </w:tc>
      </w:tr>
      <w:tr w:rsidR="00C73CC4" w:rsidRPr="005A7D0E" w:rsidTr="009D7733">
        <w:trPr>
          <w:trHeight w:val="235"/>
        </w:trPr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Jeg modtager ikke SU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4</w:t>
            </w:r>
          </w:p>
        </w:tc>
      </w:tr>
      <w:tr w:rsidR="00C73CC4" w:rsidRPr="005A7D0E" w:rsidTr="009D7733">
        <w:trPr>
          <w:trHeight w:val="235"/>
        </w:trPr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rPr>
                <w:rFonts w:asciiTheme="majorHAnsi" w:hAnsi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C73CC4" w:rsidRPr="005A7D0E" w:rsidTr="009D7733">
        <w:trPr>
          <w:trHeight w:val="235"/>
        </w:trPr>
        <w:tc>
          <w:tcPr>
            <w:tcW w:w="4049" w:type="pct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9</w:t>
            </w:r>
          </w:p>
        </w:tc>
      </w:tr>
    </w:tbl>
    <w:p w:rsidR="00990629" w:rsidRDefault="00990629" w:rsidP="00900ED4">
      <w:pPr>
        <w:ind w:firstLine="1304"/>
        <w:rPr>
          <w:rFonts w:asciiTheme="majorHAnsi" w:hAnsiTheme="majorHAnsi"/>
          <w:sz w:val="24"/>
          <w:szCs w:val="24"/>
        </w:rPr>
      </w:pPr>
    </w:p>
    <w:p w:rsidR="00990629" w:rsidRDefault="00990629" w:rsidP="00900ED4">
      <w:pPr>
        <w:ind w:firstLine="1304"/>
        <w:rPr>
          <w:rFonts w:asciiTheme="majorHAnsi" w:hAnsiTheme="majorHAnsi"/>
          <w:sz w:val="24"/>
          <w:szCs w:val="24"/>
        </w:rPr>
      </w:pPr>
    </w:p>
    <w:p w:rsidR="00C13D7E" w:rsidRPr="00B07645" w:rsidRDefault="009D7733" w:rsidP="00990629">
      <w:p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16"/>
          <w:szCs w:val="16"/>
        </w:rPr>
        <w:pict>
          <v:rect id="_x0000_i1025" style="width:481.9pt;height:1pt" o:hralign="center" o:hrstd="t" o:hrnoshade="t" o:hr="t" fillcolor="black" stroked="f"/>
        </w:pict>
      </w:r>
    </w:p>
    <w:p w:rsidR="00B07645" w:rsidRDefault="00B07645" w:rsidP="00B07645">
      <w:pPr>
        <w:rPr>
          <w:rFonts w:asciiTheme="majorHAnsi" w:hAnsiTheme="majorHAnsi"/>
          <w:b/>
          <w:bCs/>
        </w:rPr>
      </w:pPr>
    </w:p>
    <w:p w:rsidR="00B07645" w:rsidRPr="004F4F8A" w:rsidRDefault="00B07645" w:rsidP="00B07645">
      <w:pPr>
        <w:autoSpaceDE w:val="0"/>
        <w:autoSpaceDN w:val="0"/>
        <w:adjustRightInd w:val="0"/>
        <w:rPr>
          <w:rFonts w:asciiTheme="majorHAnsi" w:hAnsiTheme="majorHAnsi"/>
          <w:bCs/>
          <w:sz w:val="24"/>
          <w:szCs w:val="24"/>
        </w:rPr>
      </w:pPr>
      <w:r w:rsidRPr="004F4F8A">
        <w:rPr>
          <w:rFonts w:asciiTheme="majorHAnsi" w:hAnsiTheme="majorHAnsi"/>
          <w:bCs/>
          <w:sz w:val="24"/>
          <w:szCs w:val="24"/>
        </w:rPr>
        <w:t xml:space="preserve">Den </w:t>
      </w:r>
      <w:r w:rsidRPr="00624997">
        <w:rPr>
          <w:rFonts w:asciiTheme="majorHAnsi" w:hAnsiTheme="majorHAnsi"/>
          <w:bCs/>
          <w:sz w:val="24"/>
          <w:szCs w:val="24"/>
        </w:rPr>
        <w:t xml:space="preserve">25. </w:t>
      </w:r>
      <w:r w:rsidR="00624997">
        <w:rPr>
          <w:rFonts w:asciiTheme="majorHAnsi" w:hAnsiTheme="majorHAnsi"/>
          <w:bCs/>
          <w:sz w:val="24"/>
          <w:szCs w:val="24"/>
        </w:rPr>
        <w:t>maj</w:t>
      </w:r>
      <w:r w:rsidRPr="004F4F8A">
        <w:rPr>
          <w:rFonts w:asciiTheme="majorHAnsi" w:hAnsiTheme="majorHAnsi"/>
          <w:bCs/>
          <w:sz w:val="24"/>
          <w:szCs w:val="24"/>
        </w:rPr>
        <w:t xml:space="preserve"> er der valg til Europaparlamentet og folkeafstemning om den fælles patentdomstol.</w:t>
      </w:r>
    </w:p>
    <w:p w:rsidR="00B07645" w:rsidRPr="004F4F8A" w:rsidRDefault="00B07645" w:rsidP="00B07645">
      <w:pPr>
        <w:rPr>
          <w:rFonts w:asciiTheme="majorHAnsi" w:hAnsiTheme="majorHAnsi"/>
          <w:bCs/>
        </w:rPr>
      </w:pPr>
    </w:p>
    <w:p w:rsidR="0090196B" w:rsidRPr="004F4F8A" w:rsidRDefault="0090196B" w:rsidP="00B07645">
      <w:pPr>
        <w:rPr>
          <w:rFonts w:asciiTheme="majorHAnsi" w:hAnsiTheme="majorHAnsi"/>
          <w:bCs/>
          <w:sz w:val="24"/>
          <w:szCs w:val="24"/>
        </w:rPr>
      </w:pPr>
      <w:r w:rsidRPr="004F4F8A">
        <w:rPr>
          <w:rFonts w:asciiTheme="majorHAnsi" w:hAnsiTheme="majorHAnsi"/>
          <w:bCs/>
          <w:sz w:val="24"/>
          <w:szCs w:val="24"/>
        </w:rPr>
        <w:t>Ved sidste valg stemte lige over halvdelen af danskerne</w:t>
      </w:r>
      <w:r w:rsidR="004F4F8A" w:rsidRPr="004F4F8A">
        <w:rPr>
          <w:rFonts w:asciiTheme="majorHAnsi" w:hAnsiTheme="majorHAnsi"/>
          <w:bCs/>
          <w:sz w:val="24"/>
          <w:szCs w:val="24"/>
        </w:rPr>
        <w:t>.</w:t>
      </w:r>
    </w:p>
    <w:p w:rsidR="00B07645" w:rsidRDefault="00B07645" w:rsidP="00B07645">
      <w:pPr>
        <w:rPr>
          <w:rFonts w:asciiTheme="majorHAnsi" w:hAnsiTheme="majorHAnsi"/>
          <w:b/>
          <w:bCs/>
        </w:rPr>
      </w:pPr>
    </w:p>
    <w:p w:rsidR="00B07645" w:rsidRPr="00B07645" w:rsidRDefault="00B07645" w:rsidP="00B07645">
      <w:pPr>
        <w:rPr>
          <w:rFonts w:asciiTheme="majorHAnsi" w:hAnsiTheme="majorHAnsi"/>
          <w:b/>
          <w:bCs/>
        </w:rPr>
      </w:pPr>
    </w:p>
    <w:p w:rsidR="00B07645" w:rsidRPr="0090196B" w:rsidRDefault="00B07645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90196B">
        <w:rPr>
          <w:rFonts w:asciiTheme="majorHAnsi" w:hAnsiTheme="majorHAnsi"/>
          <w:b/>
          <w:bCs/>
          <w:sz w:val="24"/>
          <w:szCs w:val="24"/>
        </w:rPr>
        <w:t>Hånden på hjertet, hvor sandsynligt er det så</w:t>
      </w:r>
      <w:r w:rsidR="004F4F8A">
        <w:rPr>
          <w:rFonts w:asciiTheme="majorHAnsi" w:hAnsiTheme="majorHAnsi"/>
          <w:b/>
          <w:bCs/>
          <w:sz w:val="24"/>
          <w:szCs w:val="24"/>
        </w:rPr>
        <w:t>,</w:t>
      </w:r>
      <w:r w:rsidRPr="0090196B">
        <w:rPr>
          <w:rFonts w:asciiTheme="majorHAnsi" w:hAnsiTheme="majorHAnsi"/>
          <w:b/>
          <w:bCs/>
          <w:sz w:val="24"/>
          <w:szCs w:val="24"/>
        </w:rPr>
        <w:t xml:space="preserve"> at du kommer ned og stemmer?</w:t>
      </w:r>
    </w:p>
    <w:p w:rsidR="00B07645" w:rsidRPr="005A7D0E" w:rsidRDefault="00B07645" w:rsidP="00B07645">
      <w:pPr>
        <w:pStyle w:val="Default"/>
        <w:rPr>
          <w:rFonts w:asciiTheme="majorHAnsi" w:hAnsiTheme="majorHAnsi"/>
        </w:rPr>
      </w:pPr>
    </w:p>
    <w:tbl>
      <w:tblPr>
        <w:tblW w:w="5000" w:type="pct"/>
        <w:jc w:val="center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69"/>
        <w:gridCol w:w="428"/>
        <w:gridCol w:w="808"/>
        <w:gridCol w:w="459"/>
        <w:gridCol w:w="690"/>
        <w:gridCol w:w="632"/>
        <w:gridCol w:w="749"/>
        <w:gridCol w:w="806"/>
        <w:gridCol w:w="459"/>
        <w:gridCol w:w="692"/>
        <w:gridCol w:w="1381"/>
        <w:gridCol w:w="1379"/>
      </w:tblGrid>
      <w:tr w:rsidR="004F4F8A" w:rsidRPr="005A7D0E" w:rsidTr="004F4F8A">
        <w:trPr>
          <w:trHeight w:hRule="exact" w:val="160"/>
          <w:jc w:val="center"/>
        </w:trPr>
        <w:tc>
          <w:tcPr>
            <w:tcW w:w="695" w:type="pct"/>
            <w:shd w:val="pct5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17" w:type="pct"/>
            <w:shd w:val="pct1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410" w:type="pct"/>
            <w:shd w:val="pct1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33" w:type="pct"/>
            <w:shd w:val="clear" w:color="auto" w:fill="A6A6A6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50" w:type="pct"/>
            <w:shd w:val="clear" w:color="auto" w:fill="A6A6A6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21" w:type="pct"/>
            <w:shd w:val="pct5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0" w:type="pct"/>
            <w:shd w:val="pct5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409" w:type="pct"/>
            <w:shd w:val="pct5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33" w:type="pct"/>
            <w:shd w:val="pct9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51" w:type="pct"/>
            <w:shd w:val="pct90" w:color="auto" w:fill="auto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01" w:type="pct"/>
            <w:shd w:val="clear" w:color="auto" w:fill="000000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00" w:type="pct"/>
            <w:shd w:val="clear" w:color="auto" w:fill="000000"/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4F4F8A" w:rsidRPr="005A7D0E" w:rsidTr="004F4F8A">
        <w:trPr>
          <w:jc w:val="center"/>
        </w:trPr>
        <w:tc>
          <w:tcPr>
            <w:tcW w:w="695" w:type="pct"/>
            <w:tcBorders>
              <w:bottom w:val="single" w:sz="4" w:space="0" w:color="auto"/>
            </w:tcBorders>
          </w:tcPr>
          <w:p w:rsidR="004F4F8A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Slet ikke sandsynligt</w:t>
            </w:r>
          </w:p>
        </w:tc>
        <w:tc>
          <w:tcPr>
            <w:tcW w:w="217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410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350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321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380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409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351" w:type="pct"/>
            <w:tcBorders>
              <w:bottom w:val="single" w:sz="4" w:space="0" w:color="auto"/>
            </w:tcBorders>
          </w:tcPr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4F4F8A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4F4F8A" w:rsidRPr="005A7D0E" w:rsidRDefault="004F4F8A" w:rsidP="00B0764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Meget sandsynligt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4F4F8A" w:rsidRDefault="004F4F8A" w:rsidP="009F186E">
            <w:pPr>
              <w:jc w:val="center"/>
              <w:rPr>
                <w:rFonts w:asciiTheme="majorHAnsi" w:hAnsiTheme="majorHAnsi" w:cs="Arial"/>
                <w:sz w:val="18"/>
              </w:rPr>
            </w:pPr>
          </w:p>
          <w:p w:rsidR="004F4F8A" w:rsidRPr="005A7D0E" w:rsidRDefault="004F4F8A" w:rsidP="009F186E">
            <w:pPr>
              <w:jc w:val="center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>Har ikke stemmeret</w:t>
            </w:r>
          </w:p>
        </w:tc>
      </w:tr>
      <w:tr w:rsidR="004F4F8A" w:rsidRPr="005A7D0E" w:rsidTr="004F4F8A">
        <w:trPr>
          <w:jc w:val="center"/>
        </w:trPr>
        <w:tc>
          <w:tcPr>
            <w:tcW w:w="6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</w:tcPr>
          <w:p w:rsidR="004F4F8A" w:rsidRPr="005A7D0E" w:rsidRDefault="004F4F8A" w:rsidP="00B07645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B0764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Pr="005A7D0E" w:rsidRDefault="004F4F8A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B07645" w:rsidRDefault="00B07645" w:rsidP="00B07645">
      <w:pPr>
        <w:rPr>
          <w:rFonts w:asciiTheme="majorHAnsi" w:hAnsiTheme="majorHAnsi"/>
        </w:rPr>
      </w:pPr>
    </w:p>
    <w:p w:rsidR="008C7A1C" w:rsidRDefault="008C7A1C" w:rsidP="00B07645">
      <w:pPr>
        <w:rPr>
          <w:rFonts w:asciiTheme="majorHAnsi" w:hAnsiTheme="majorHAnsi"/>
        </w:rPr>
      </w:pPr>
    </w:p>
    <w:p w:rsidR="008C7A1C" w:rsidRPr="005A7D0E" w:rsidRDefault="008C7A1C" w:rsidP="00B07645">
      <w:pPr>
        <w:rPr>
          <w:rFonts w:asciiTheme="majorHAnsi" w:hAnsiTheme="majorHAnsi"/>
        </w:rPr>
      </w:pPr>
    </w:p>
    <w:p w:rsidR="0090196B" w:rsidRPr="00B07645" w:rsidRDefault="0090196B" w:rsidP="0090196B">
      <w:pPr>
        <w:rPr>
          <w:rFonts w:asciiTheme="majorHAnsi" w:hAnsiTheme="majorHAnsi"/>
          <w:b/>
          <w:bCs/>
        </w:rPr>
      </w:pPr>
    </w:p>
    <w:p w:rsidR="0090196B" w:rsidRPr="0090196B" w:rsidRDefault="0090196B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Hvis du </w:t>
      </w:r>
      <w:r w:rsidRPr="004F4F8A">
        <w:rPr>
          <w:rFonts w:asciiTheme="majorHAnsi" w:hAnsiTheme="majorHAnsi"/>
          <w:b/>
          <w:bCs/>
          <w:i/>
          <w:sz w:val="24"/>
          <w:szCs w:val="24"/>
        </w:rPr>
        <w:t>ikke</w:t>
      </w:r>
      <w:r>
        <w:rPr>
          <w:rFonts w:asciiTheme="majorHAnsi" w:hAnsiTheme="majorHAnsi"/>
          <w:b/>
          <w:bCs/>
          <w:sz w:val="24"/>
          <w:szCs w:val="24"/>
        </w:rPr>
        <w:t xml:space="preserve"> har stemmeret,</w:t>
      </w:r>
      <w:r w:rsidR="004F4F8A">
        <w:rPr>
          <w:rFonts w:asciiTheme="majorHAnsi" w:hAnsiTheme="majorHAnsi"/>
          <w:b/>
          <w:bCs/>
          <w:sz w:val="24"/>
          <w:szCs w:val="24"/>
        </w:rPr>
        <w:t xml:space="preserve"> hvor sandsynligt tror du så, det er,</w:t>
      </w:r>
      <w:r>
        <w:rPr>
          <w:rFonts w:asciiTheme="majorHAnsi" w:hAnsiTheme="majorHAnsi"/>
          <w:b/>
          <w:bCs/>
          <w:sz w:val="24"/>
          <w:szCs w:val="24"/>
        </w:rPr>
        <w:t xml:space="preserve"> at du ville stemme, hvis du havde</w:t>
      </w:r>
      <w:r w:rsidRPr="0090196B">
        <w:rPr>
          <w:rFonts w:asciiTheme="majorHAnsi" w:hAnsiTheme="majorHAnsi"/>
          <w:b/>
          <w:bCs/>
          <w:sz w:val="24"/>
          <w:szCs w:val="24"/>
        </w:rPr>
        <w:t>?</w:t>
      </w:r>
    </w:p>
    <w:p w:rsidR="0090196B" w:rsidRPr="005A7D0E" w:rsidRDefault="0090196B" w:rsidP="0090196B">
      <w:pPr>
        <w:pStyle w:val="Default"/>
        <w:rPr>
          <w:rFonts w:asciiTheme="majorHAnsi" w:hAnsiTheme="majorHAnsi"/>
        </w:rPr>
      </w:pPr>
    </w:p>
    <w:tbl>
      <w:tblPr>
        <w:tblW w:w="10334" w:type="dxa"/>
        <w:jc w:val="center"/>
        <w:tblInd w:w="5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8"/>
        <w:gridCol w:w="442"/>
        <w:gridCol w:w="993"/>
        <w:gridCol w:w="567"/>
        <w:gridCol w:w="850"/>
        <w:gridCol w:w="780"/>
        <w:gridCol w:w="921"/>
        <w:gridCol w:w="992"/>
        <w:gridCol w:w="567"/>
        <w:gridCol w:w="851"/>
        <w:gridCol w:w="1693"/>
      </w:tblGrid>
      <w:tr w:rsidR="0090196B" w:rsidRPr="005A7D0E" w:rsidTr="009F186E">
        <w:trPr>
          <w:trHeight w:hRule="exact" w:val="160"/>
          <w:jc w:val="center"/>
        </w:trPr>
        <w:tc>
          <w:tcPr>
            <w:tcW w:w="1678" w:type="dxa"/>
            <w:shd w:val="pct5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442" w:type="dxa"/>
            <w:shd w:val="pct1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3" w:type="dxa"/>
            <w:shd w:val="pct1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0" w:type="dxa"/>
            <w:shd w:val="clear" w:color="auto" w:fill="A6A6A6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80" w:type="dxa"/>
            <w:shd w:val="pct5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21" w:type="dxa"/>
            <w:shd w:val="pct5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2" w:type="dxa"/>
            <w:shd w:val="pct5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pct9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1" w:type="dxa"/>
            <w:shd w:val="pct90" w:color="auto" w:fill="auto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693" w:type="dxa"/>
            <w:shd w:val="clear" w:color="auto" w:fill="000000"/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90196B" w:rsidRPr="005A7D0E" w:rsidTr="009F186E">
        <w:trPr>
          <w:jc w:val="center"/>
        </w:trPr>
        <w:tc>
          <w:tcPr>
            <w:tcW w:w="1678" w:type="dxa"/>
            <w:tcBorders>
              <w:bottom w:val="single" w:sz="4" w:space="0" w:color="auto"/>
            </w:tcBorders>
          </w:tcPr>
          <w:p w:rsidR="0090196B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Slet ikke sandsynligt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90196B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90196B" w:rsidRPr="005A7D0E" w:rsidRDefault="0090196B" w:rsidP="009F186E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Meget sandsynligt</w:t>
            </w:r>
          </w:p>
        </w:tc>
      </w:tr>
      <w:tr w:rsidR="0090196B" w:rsidRPr="005A7D0E" w:rsidTr="009F186E">
        <w:trPr>
          <w:jc w:val="center"/>
        </w:trPr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0196B" w:rsidRPr="005A7D0E" w:rsidRDefault="0090196B" w:rsidP="009F186E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96B" w:rsidRPr="005A7D0E" w:rsidRDefault="0090196B" w:rsidP="009F186E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90196B" w:rsidRDefault="0090196B" w:rsidP="00B07645">
      <w:pPr>
        <w:autoSpaceDE w:val="0"/>
        <w:autoSpaceDN w:val="0"/>
        <w:adjustRightInd w:val="0"/>
        <w:rPr>
          <w:rFonts w:asciiTheme="majorHAnsi" w:hAnsiTheme="majorHAnsi" w:cs="Arial"/>
          <w:sz w:val="16"/>
          <w:szCs w:val="16"/>
        </w:rPr>
      </w:pPr>
    </w:p>
    <w:p w:rsidR="00C13D7E" w:rsidRDefault="00C13D7E" w:rsidP="00B07645">
      <w:pPr>
        <w:autoSpaceDE w:val="0"/>
        <w:autoSpaceDN w:val="0"/>
        <w:adjustRightInd w:val="0"/>
        <w:rPr>
          <w:rFonts w:asciiTheme="majorHAnsi" w:hAnsiTheme="majorHAnsi" w:cs="Arial"/>
          <w:sz w:val="28"/>
          <w:szCs w:val="28"/>
        </w:rPr>
      </w:pPr>
    </w:p>
    <w:p w:rsidR="00B07645" w:rsidRPr="005A7D0E" w:rsidRDefault="00B07645" w:rsidP="00525ED7">
      <w:pPr>
        <w:autoSpaceDE w:val="0"/>
        <w:autoSpaceDN w:val="0"/>
        <w:adjustRightInd w:val="0"/>
        <w:rPr>
          <w:rFonts w:asciiTheme="majorHAnsi" w:hAnsiTheme="majorHAnsi" w:cs="Arial"/>
          <w:sz w:val="28"/>
          <w:szCs w:val="28"/>
        </w:rPr>
      </w:pPr>
    </w:p>
    <w:p w:rsidR="00990629" w:rsidRDefault="0099062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:rsidR="00C13D7E" w:rsidRPr="002A7F53" w:rsidRDefault="002A7F53" w:rsidP="005F599B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Hvis du </w:t>
      </w:r>
      <w:r w:rsidRPr="002A7F53">
        <w:rPr>
          <w:rFonts w:asciiTheme="majorHAnsi" w:hAnsiTheme="majorHAnsi"/>
          <w:b/>
          <w:bCs/>
          <w:i/>
          <w:sz w:val="24"/>
          <w:szCs w:val="24"/>
        </w:rPr>
        <w:t>skulle</w:t>
      </w:r>
      <w:r>
        <w:rPr>
          <w:rFonts w:asciiTheme="majorHAnsi" w:hAnsiTheme="majorHAnsi"/>
          <w:b/>
          <w:bCs/>
          <w:sz w:val="24"/>
          <w:szCs w:val="24"/>
        </w:rPr>
        <w:t xml:space="preserve"> stemme</w:t>
      </w:r>
      <w:r w:rsidR="00624997">
        <w:rPr>
          <w:rFonts w:asciiTheme="majorHAnsi" w:hAnsiTheme="majorHAnsi"/>
          <w:b/>
          <w:bCs/>
          <w:sz w:val="24"/>
          <w:szCs w:val="24"/>
        </w:rPr>
        <w:t xml:space="preserve"> til Europaparlamentsvalget</w:t>
      </w:r>
      <w:r>
        <w:rPr>
          <w:rFonts w:asciiTheme="majorHAnsi" w:hAnsiTheme="majorHAnsi"/>
          <w:b/>
          <w:bCs/>
          <w:sz w:val="24"/>
          <w:szCs w:val="24"/>
        </w:rPr>
        <w:t>, hvilket parti ville du så stemme på?</w:t>
      </w:r>
    </w:p>
    <w:p w:rsidR="00C13D7E" w:rsidRPr="005A7D0E" w:rsidRDefault="00C13D7E" w:rsidP="00525ED7">
      <w:pPr>
        <w:autoSpaceDE w:val="0"/>
        <w:autoSpaceDN w:val="0"/>
        <w:adjustRightInd w:val="0"/>
        <w:jc w:val="both"/>
        <w:rPr>
          <w:rFonts w:asciiTheme="majorHAnsi" w:hAnsiTheme="majorHAnsi"/>
          <w:iCs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6"/>
        <w:gridCol w:w="816"/>
      </w:tblGrid>
      <w:tr w:rsidR="00336013" w:rsidRPr="005A7D0E" w:rsidTr="00FF128A">
        <w:trPr>
          <w:trHeight w:val="277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2A7F53" w:rsidP="00375C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- Socialdemokraterne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33601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FF128A"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336013" w:rsidRPr="005A7D0E" w:rsidTr="00FF128A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2A7F53" w:rsidP="002A7F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 – De Radikale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6013" w:rsidRPr="005A7D0E" w:rsidRDefault="0033601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FF128A"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336013" w:rsidRPr="005A7D0E" w:rsidTr="00FF128A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2A7F53" w:rsidP="00375C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– De Konservative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33601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FF128A">
              <w:rPr>
                <w:rFonts w:asciiTheme="majorHAnsi" w:hAnsiTheme="majorHAnsi" w:cs="Arial"/>
                <w:sz w:val="18"/>
              </w:rPr>
              <w:t xml:space="preserve"> 3</w:t>
            </w:r>
          </w:p>
        </w:tc>
      </w:tr>
      <w:tr w:rsidR="00336013" w:rsidRPr="005A7D0E" w:rsidTr="00FF128A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336013" w:rsidRPr="005A7D0E" w:rsidRDefault="002A7F53" w:rsidP="00375C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 – Socialistisk Folkeparti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6013" w:rsidRPr="005A7D0E" w:rsidRDefault="00FF128A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="00336013"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6013"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="00336013" w:rsidRPr="005A7D0E">
              <w:rPr>
                <w:rFonts w:asciiTheme="majorHAnsi" w:hAnsiTheme="majorHAnsi" w:cs="Arial"/>
                <w:sz w:val="18"/>
              </w:rPr>
            </w:r>
            <w:r w:rsidR="00336013"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2A7F53">
              <w:rPr>
                <w:rFonts w:asciiTheme="majorHAnsi" w:hAnsiTheme="majorHAnsi" w:cs="Arial"/>
                <w:sz w:val="18"/>
              </w:rPr>
              <w:t xml:space="preserve"> 4</w:t>
            </w:r>
          </w:p>
        </w:tc>
      </w:tr>
      <w:tr w:rsidR="002A7F53" w:rsidRPr="005A7D0E" w:rsidTr="009F186E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Default="002A7F53" w:rsidP="00375C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– Liberal Alliance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Pr="005A7D0E" w:rsidRDefault="002A7F5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5</w:t>
            </w:r>
          </w:p>
        </w:tc>
      </w:tr>
      <w:tr w:rsidR="002A7F53" w:rsidRPr="005A7D0E" w:rsidTr="00FF128A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Default="002A7F53" w:rsidP="00375C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 – Folkebevægelsen mod EU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F53" w:rsidRPr="005A7D0E" w:rsidRDefault="002A7F5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6</w:t>
            </w:r>
          </w:p>
        </w:tc>
      </w:tr>
      <w:tr w:rsidR="002A7F53" w:rsidRPr="005A7D0E" w:rsidTr="009F186E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Default="002A7F53" w:rsidP="009F1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 – Dansk Folkeparti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Pr="005A7D0E" w:rsidRDefault="002A7F5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7</w:t>
            </w:r>
          </w:p>
        </w:tc>
      </w:tr>
      <w:tr w:rsidR="002A7F53" w:rsidRPr="005A7D0E" w:rsidTr="002A7F53">
        <w:trPr>
          <w:trHeight w:val="235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2A7F53" w:rsidRDefault="002A7F53" w:rsidP="009F1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 – Venstre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F53" w:rsidRPr="005A7D0E" w:rsidRDefault="002A7F53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8</w:t>
            </w:r>
          </w:p>
        </w:tc>
      </w:tr>
      <w:tr w:rsidR="004F4F8A" w:rsidRPr="005A7D0E" w:rsidTr="002A7F53">
        <w:trPr>
          <w:trHeight w:val="235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4F4F8A" w:rsidRDefault="004F4F8A" w:rsidP="009F186E">
            <w:pPr>
              <w:rPr>
                <w:rFonts w:asciiTheme="majorHAnsi" w:hAnsiTheme="majorHAnsi"/>
              </w:rPr>
            </w:pP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Default="004F4F8A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4F4F8A" w:rsidRPr="005A7D0E" w:rsidTr="002A7F53">
        <w:trPr>
          <w:trHeight w:val="235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4F4F8A" w:rsidRDefault="004F4F8A" w:rsidP="009F18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4F8A" w:rsidRDefault="004F4F8A" w:rsidP="002A7F53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9</w:t>
            </w:r>
          </w:p>
        </w:tc>
      </w:tr>
    </w:tbl>
    <w:p w:rsidR="004F4F8A" w:rsidRDefault="004F4F8A" w:rsidP="00525ED7">
      <w:pPr>
        <w:spacing w:before="120"/>
        <w:rPr>
          <w:rFonts w:asciiTheme="majorHAnsi" w:hAnsiTheme="majorHAnsi" w:cs="Arial"/>
          <w:sz w:val="16"/>
          <w:szCs w:val="16"/>
        </w:rPr>
      </w:pPr>
    </w:p>
    <w:p w:rsidR="00624997" w:rsidRPr="002A7F53" w:rsidRDefault="00624997" w:rsidP="005F599B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Hvis du </w:t>
      </w:r>
      <w:r w:rsidRPr="002A7F53">
        <w:rPr>
          <w:rFonts w:asciiTheme="majorHAnsi" w:hAnsiTheme="majorHAnsi"/>
          <w:b/>
          <w:bCs/>
          <w:i/>
          <w:sz w:val="24"/>
          <w:szCs w:val="24"/>
        </w:rPr>
        <w:t>skulle</w:t>
      </w:r>
      <w:r>
        <w:rPr>
          <w:rFonts w:asciiTheme="majorHAnsi" w:hAnsiTheme="majorHAnsi"/>
          <w:b/>
          <w:bCs/>
          <w:sz w:val="24"/>
          <w:szCs w:val="24"/>
        </w:rPr>
        <w:t xml:space="preserve"> stemme til folkeafstemningen om patentdomstolen, hvad ville du så stemme?</w:t>
      </w:r>
    </w:p>
    <w:p w:rsidR="00624997" w:rsidRPr="005A7D0E" w:rsidRDefault="00624997" w:rsidP="00624997">
      <w:pPr>
        <w:autoSpaceDE w:val="0"/>
        <w:autoSpaceDN w:val="0"/>
        <w:adjustRightInd w:val="0"/>
        <w:jc w:val="both"/>
        <w:rPr>
          <w:rFonts w:asciiTheme="majorHAnsi" w:hAnsiTheme="majorHAnsi"/>
          <w:iCs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5"/>
        <w:gridCol w:w="817"/>
      </w:tblGrid>
      <w:tr w:rsidR="00624997" w:rsidRPr="005A7D0E" w:rsidTr="00624997">
        <w:trPr>
          <w:trHeight w:val="277"/>
        </w:trPr>
        <w:tc>
          <w:tcPr>
            <w:tcW w:w="4146" w:type="pct"/>
            <w:tcBorders>
              <w:top w:val="single" w:sz="4" w:space="0" w:color="auto"/>
              <w:bottom w:val="single" w:sz="4" w:space="0" w:color="auto"/>
            </w:tcBorders>
          </w:tcPr>
          <w:p w:rsidR="00624997" w:rsidRPr="005A7D0E" w:rsidRDefault="00624997" w:rsidP="009906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</w:t>
            </w:r>
          </w:p>
        </w:tc>
        <w:tc>
          <w:tcPr>
            <w:tcW w:w="854" w:type="pct"/>
            <w:tcBorders>
              <w:top w:val="single" w:sz="4" w:space="0" w:color="auto"/>
              <w:bottom w:val="single" w:sz="4" w:space="0" w:color="auto"/>
            </w:tcBorders>
          </w:tcPr>
          <w:p w:rsidR="00624997" w:rsidRPr="005A7D0E" w:rsidRDefault="00624997" w:rsidP="00990629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624997" w:rsidRPr="005A7D0E" w:rsidTr="00624997">
        <w:tc>
          <w:tcPr>
            <w:tcW w:w="4146" w:type="pct"/>
            <w:tcBorders>
              <w:top w:val="single" w:sz="4" w:space="0" w:color="auto"/>
              <w:bottom w:val="single" w:sz="4" w:space="0" w:color="auto"/>
            </w:tcBorders>
          </w:tcPr>
          <w:p w:rsidR="00624997" w:rsidRPr="005A7D0E" w:rsidRDefault="00624997" w:rsidP="009906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Nej</w:t>
            </w:r>
          </w:p>
        </w:tc>
        <w:tc>
          <w:tcPr>
            <w:tcW w:w="8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4997" w:rsidRPr="005A7D0E" w:rsidRDefault="00624997" w:rsidP="00990629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624997" w:rsidRPr="005A7D0E" w:rsidTr="00624997">
        <w:trPr>
          <w:trHeight w:val="235"/>
        </w:trPr>
        <w:tc>
          <w:tcPr>
            <w:tcW w:w="4146" w:type="pct"/>
            <w:tcBorders>
              <w:top w:val="single" w:sz="4" w:space="0" w:color="auto"/>
              <w:bottom w:val="single" w:sz="4" w:space="0" w:color="auto"/>
            </w:tcBorders>
          </w:tcPr>
          <w:p w:rsidR="00624997" w:rsidRDefault="00624997" w:rsidP="00990629">
            <w:pPr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4997" w:rsidRDefault="00624997" w:rsidP="00990629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624997" w:rsidRPr="005A7D0E" w:rsidTr="00624997">
        <w:trPr>
          <w:trHeight w:val="235"/>
        </w:trPr>
        <w:tc>
          <w:tcPr>
            <w:tcW w:w="4146" w:type="pct"/>
            <w:tcBorders>
              <w:top w:val="single" w:sz="4" w:space="0" w:color="auto"/>
              <w:bottom w:val="single" w:sz="4" w:space="0" w:color="auto"/>
            </w:tcBorders>
          </w:tcPr>
          <w:p w:rsidR="00624997" w:rsidRDefault="00624997" w:rsidP="009906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4997" w:rsidRDefault="00624997" w:rsidP="00990629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9</w:t>
            </w:r>
          </w:p>
        </w:tc>
      </w:tr>
    </w:tbl>
    <w:p w:rsidR="00624997" w:rsidRDefault="00624997" w:rsidP="009D2FD4"/>
    <w:p w:rsidR="000A40FA" w:rsidRDefault="000A40FA" w:rsidP="009D2FD4"/>
    <w:p w:rsidR="000A40FA" w:rsidRDefault="000A40FA" w:rsidP="005F599B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Hvilket udsagn passer bedst på dig?</w:t>
      </w:r>
    </w:p>
    <w:p w:rsidR="000A40FA" w:rsidRDefault="000A40FA" w:rsidP="000A40FA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4559" w:type="pct"/>
        <w:jc w:val="center"/>
        <w:tblInd w:w="-2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96"/>
        <w:gridCol w:w="1796"/>
        <w:gridCol w:w="1797"/>
        <w:gridCol w:w="1797"/>
        <w:gridCol w:w="1797"/>
      </w:tblGrid>
      <w:tr w:rsidR="00E81489" w:rsidRPr="005A7D0E" w:rsidTr="00E81489">
        <w:trPr>
          <w:trHeight w:hRule="exact" w:val="160"/>
          <w:jc w:val="center"/>
        </w:trPr>
        <w:tc>
          <w:tcPr>
            <w:tcW w:w="1000" w:type="pct"/>
            <w:shd w:val="pct50" w:color="auto" w:fill="auto"/>
          </w:tcPr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" w:type="pct"/>
            <w:shd w:val="pct50" w:color="auto" w:fill="auto"/>
          </w:tcPr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" w:type="pct"/>
            <w:shd w:val="pct90" w:color="auto" w:fill="auto"/>
          </w:tcPr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" w:type="pct"/>
            <w:shd w:val="pct90" w:color="auto" w:fill="auto"/>
          </w:tcPr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000" w:type="pct"/>
            <w:shd w:val="clear" w:color="auto" w:fill="000000"/>
          </w:tcPr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E81489" w:rsidRPr="005A7D0E" w:rsidTr="00E81489">
        <w:trPr>
          <w:jc w:val="center"/>
        </w:trPr>
        <w:tc>
          <w:tcPr>
            <w:tcW w:w="1000" w:type="pct"/>
            <w:tcBorders>
              <w:bottom w:val="single" w:sz="4" w:space="0" w:color="auto"/>
            </w:tcBorders>
          </w:tcPr>
          <w:p w:rsidR="00E81489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  <w:p w:rsidR="00E81489" w:rsidRPr="005A7D0E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Ti</w:t>
            </w:r>
            <w:r w:rsidR="009D7733">
              <w:rPr>
                <w:rFonts w:asciiTheme="majorHAnsi" w:hAnsiTheme="majorHAnsi"/>
                <w:sz w:val="18"/>
              </w:rPr>
              <w:t>lhænger af en socialdemokratisk-</w:t>
            </w:r>
            <w:r>
              <w:rPr>
                <w:rFonts w:asciiTheme="majorHAnsi" w:hAnsiTheme="majorHAnsi"/>
                <w:sz w:val="18"/>
              </w:rPr>
              <w:t>ledet regering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E81489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  <w:p w:rsidR="00E81489" w:rsidRPr="005A7D0E" w:rsidRDefault="00E81489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Svag tilhænger af en socialdemokratisk</w:t>
            </w:r>
            <w:r w:rsidR="009D7733">
              <w:rPr>
                <w:rFonts w:asciiTheme="majorHAnsi" w:hAnsiTheme="majorHAnsi"/>
                <w:sz w:val="18"/>
              </w:rPr>
              <w:t>-</w:t>
            </w:r>
            <w:r>
              <w:rPr>
                <w:rFonts w:asciiTheme="majorHAnsi" w:hAnsiTheme="majorHAnsi"/>
                <w:sz w:val="18"/>
              </w:rPr>
              <w:t>ledet regering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E81489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  <w:p w:rsidR="00E81489" w:rsidRPr="005A7D0E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0A40FA">
              <w:rPr>
                <w:rFonts w:asciiTheme="majorHAnsi" w:hAnsiTheme="majorHAnsi"/>
                <w:sz w:val="18"/>
              </w:rPr>
              <w:t xml:space="preserve">Hverken tilhænger af en </w:t>
            </w:r>
            <w:r w:rsidR="009D7733">
              <w:rPr>
                <w:rFonts w:asciiTheme="majorHAnsi" w:hAnsiTheme="majorHAnsi"/>
                <w:sz w:val="18"/>
              </w:rPr>
              <w:t>Socialdemokratisk- eller Venstre-</w:t>
            </w:r>
            <w:r w:rsidRPr="000A40FA">
              <w:rPr>
                <w:rFonts w:asciiTheme="majorHAnsi" w:hAnsiTheme="majorHAnsi"/>
                <w:sz w:val="18"/>
              </w:rPr>
              <w:t>ledet regering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E81489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  <w:p w:rsidR="00E81489" w:rsidRPr="005A7D0E" w:rsidRDefault="009D7733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Svag tilhænger af en Venstre-</w:t>
            </w:r>
            <w:r w:rsidR="00E81489">
              <w:rPr>
                <w:rFonts w:asciiTheme="majorHAnsi" w:hAnsiTheme="majorHAnsi"/>
                <w:sz w:val="18"/>
              </w:rPr>
              <w:t>ledet regering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E81489" w:rsidRDefault="00E81489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  <w:p w:rsidR="00E81489" w:rsidRPr="005A7D0E" w:rsidRDefault="009D7733" w:rsidP="000A40FA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Tilhænger af en Venstre-</w:t>
            </w:r>
            <w:r w:rsidR="00E81489">
              <w:rPr>
                <w:rFonts w:asciiTheme="majorHAnsi" w:hAnsiTheme="majorHAnsi"/>
                <w:sz w:val="18"/>
              </w:rPr>
              <w:t>ledet regering</w:t>
            </w:r>
          </w:p>
        </w:tc>
      </w:tr>
      <w:tr w:rsidR="00E81489" w:rsidRPr="005A7D0E" w:rsidTr="00E81489">
        <w:trPr>
          <w:trHeight w:val="242"/>
          <w:jc w:val="center"/>
        </w:trPr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</w:tcPr>
          <w:p w:rsidR="00E81489" w:rsidRPr="005A7D0E" w:rsidRDefault="00E81489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489" w:rsidRPr="005A7D0E" w:rsidRDefault="00E81489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489" w:rsidRPr="005A7D0E" w:rsidRDefault="00E81489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489" w:rsidRPr="005A7D0E" w:rsidRDefault="00E81489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489" w:rsidRPr="005A7D0E" w:rsidRDefault="00E81489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0A40FA" w:rsidRDefault="000A40FA" w:rsidP="000A40FA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E81489" w:rsidRPr="00E81489" w:rsidRDefault="009D7733" w:rsidP="00E81489">
      <w:pPr>
        <w:pStyle w:val="Listeafsnit"/>
        <w:autoSpaceDE w:val="0"/>
        <w:autoSpaceDN w:val="0"/>
        <w:adjustRightInd w:val="0"/>
        <w:ind w:left="0"/>
        <w:rPr>
          <w:rFonts w:asciiTheme="majorHAnsi" w:hAnsiTheme="majorHAnsi"/>
          <w:b/>
          <w:bCs/>
          <w:sz w:val="12"/>
          <w:szCs w:val="12"/>
        </w:rPr>
      </w:pPr>
      <w:r>
        <w:rPr>
          <w:rFonts w:asciiTheme="majorHAnsi" w:hAnsiTheme="majorHAnsi" w:cs="Arial"/>
          <w:sz w:val="16"/>
          <w:szCs w:val="16"/>
        </w:rPr>
        <w:pict>
          <v:rect id="_x0000_i1026" style="width:441pt;height:.65pt" o:hrpct="989" o:hrstd="t" o:hrnoshade="t" o:hr="t" fillcolor="black" stroked="f"/>
        </w:pict>
      </w:r>
    </w:p>
    <w:p w:rsidR="00E81489" w:rsidRDefault="00E81489" w:rsidP="009D2FD4"/>
    <w:p w:rsidR="009D2FD4" w:rsidRPr="000F78E9" w:rsidRDefault="00624997" w:rsidP="009D2FD4">
      <w:pPr>
        <w:rPr>
          <w:rFonts w:asciiTheme="majorHAnsi" w:hAnsiTheme="majorHAnsi" w:cs="Garamond"/>
          <w:b/>
          <w:color w:val="000000"/>
          <w:sz w:val="24"/>
          <w:szCs w:val="24"/>
        </w:rPr>
      </w:pPr>
      <w:r w:rsidRPr="009D7733">
        <w:rPr>
          <w:rFonts w:asciiTheme="majorHAnsi" w:hAnsiTheme="majorHAnsi"/>
          <w:b/>
        </w:rPr>
        <w:t>N</w:t>
      </w:r>
      <w:r w:rsidR="00813360">
        <w:rPr>
          <w:rFonts w:asciiTheme="majorHAnsi" w:hAnsiTheme="majorHAnsi" w:cs="Garamond"/>
          <w:b/>
          <w:color w:val="000000"/>
          <w:sz w:val="24"/>
          <w:szCs w:val="24"/>
        </w:rPr>
        <w:t>u vil vi</w:t>
      </w:r>
      <w:r w:rsidR="009D2FD4" w:rsidRPr="009D7733">
        <w:rPr>
          <w:rFonts w:asciiTheme="majorHAnsi" w:hAnsiTheme="majorHAnsi" w:cs="Garamond"/>
          <w:b/>
          <w:color w:val="000000"/>
          <w:sz w:val="24"/>
          <w:szCs w:val="24"/>
        </w:rPr>
        <w:t xml:space="preserve"> gerne stille nogle spørgsmål omkring dit syn på, hvor stort et ansvar den danske</w:t>
      </w:r>
      <w:r w:rsidR="009D2FD4" w:rsidRPr="000F78E9">
        <w:rPr>
          <w:rFonts w:asciiTheme="majorHAnsi" w:hAnsiTheme="majorHAnsi" w:cs="Garamond"/>
          <w:b/>
          <w:color w:val="000000"/>
          <w:sz w:val="24"/>
          <w:szCs w:val="24"/>
        </w:rPr>
        <w:t xml:space="preserve"> regering, politikerne i EU og politikerne Tyskland har for </w:t>
      </w:r>
      <w:r w:rsidR="00C83281" w:rsidRPr="000F78E9">
        <w:rPr>
          <w:rFonts w:asciiTheme="majorHAnsi" w:hAnsiTheme="majorHAnsi" w:cs="Garamond"/>
          <w:b/>
          <w:color w:val="000000"/>
          <w:sz w:val="24"/>
          <w:szCs w:val="24"/>
        </w:rPr>
        <w:t>forskellige forhold i</w:t>
      </w:r>
      <w:r w:rsidR="009D2FD4" w:rsidRPr="000F78E9">
        <w:rPr>
          <w:rFonts w:asciiTheme="majorHAnsi" w:hAnsiTheme="majorHAnsi" w:cs="Garamond"/>
          <w:b/>
          <w:color w:val="000000"/>
          <w:sz w:val="24"/>
          <w:szCs w:val="24"/>
        </w:rPr>
        <w:t xml:space="preserve"> Danmark. Du kan selvfølgelig også mene, at ingen af dem er ansvarlige.</w:t>
      </w:r>
    </w:p>
    <w:p w:rsidR="00C83281" w:rsidRPr="000F78E9" w:rsidRDefault="00C83281" w:rsidP="009D2FD4">
      <w:pPr>
        <w:rPr>
          <w:rFonts w:asciiTheme="majorHAnsi" w:hAnsiTheme="majorHAnsi" w:cs="Garamond"/>
          <w:b/>
          <w:color w:val="000000"/>
          <w:sz w:val="24"/>
          <w:szCs w:val="24"/>
        </w:rPr>
      </w:pPr>
    </w:p>
    <w:p w:rsidR="00C83281" w:rsidRPr="00874636" w:rsidRDefault="00C83281" w:rsidP="005F599B">
      <w:pPr>
        <w:pStyle w:val="Listeafsnit"/>
        <w:numPr>
          <w:ilvl w:val="0"/>
          <w:numId w:val="1"/>
        </w:numPr>
        <w:rPr>
          <w:rFonts w:asciiTheme="majorHAnsi" w:hAnsiTheme="majorHAnsi" w:cs="Garamond"/>
          <w:b/>
          <w:color w:val="000000"/>
          <w:sz w:val="24"/>
          <w:szCs w:val="24"/>
        </w:rPr>
      </w:pPr>
      <w:r w:rsidRPr="00874636">
        <w:rPr>
          <w:rFonts w:asciiTheme="majorHAnsi" w:hAnsiTheme="majorHAnsi" w:cs="Garamond"/>
          <w:b/>
          <w:color w:val="000000"/>
          <w:sz w:val="24"/>
          <w:szCs w:val="24"/>
        </w:rPr>
        <w:t>Vi starter med spørgsmål til de økonomiske forhold i Danmark.</w:t>
      </w:r>
    </w:p>
    <w:p w:rsidR="009D2FD4" w:rsidRDefault="009D2FD4" w:rsidP="009D2FD4">
      <w:pPr>
        <w:rPr>
          <w:rFonts w:ascii="Garamond" w:hAnsi="Garamond" w:cs="Garamond"/>
          <w:color w:val="000000"/>
          <w:sz w:val="23"/>
          <w:szCs w:val="23"/>
        </w:rPr>
      </w:pPr>
    </w:p>
    <w:p w:rsidR="009D2FD4" w:rsidRDefault="009D2FD4" w:rsidP="009D2FD4">
      <w:pPr>
        <w:rPr>
          <w:rFonts w:asciiTheme="majorHAnsi" w:hAnsiTheme="majorHAnsi"/>
          <w:b/>
          <w:bCs/>
          <w:sz w:val="24"/>
          <w:szCs w:val="24"/>
        </w:rPr>
      </w:pPr>
    </w:p>
    <w:p w:rsidR="00EE6CC1" w:rsidRDefault="00EE6CC1" w:rsidP="00EE6CC1">
      <w:pPr>
        <w:pStyle w:val="Listeafsnit"/>
      </w:pPr>
    </w:p>
    <w:tbl>
      <w:tblPr>
        <w:tblW w:w="0" w:type="auto"/>
        <w:jc w:val="center"/>
        <w:tblInd w:w="-1228" w:type="dxa"/>
        <w:tblLayout w:type="fixed"/>
        <w:tblLook w:val="0000" w:firstRow="0" w:lastRow="0" w:firstColumn="0" w:lastColumn="0" w:noHBand="0" w:noVBand="0"/>
      </w:tblPr>
      <w:tblGrid>
        <w:gridCol w:w="3365"/>
        <w:gridCol w:w="992"/>
        <w:gridCol w:w="142"/>
        <w:gridCol w:w="709"/>
        <w:gridCol w:w="179"/>
        <w:gridCol w:w="850"/>
        <w:gridCol w:w="672"/>
        <w:gridCol w:w="992"/>
        <w:gridCol w:w="1095"/>
      </w:tblGrid>
      <w:tr w:rsidR="00EE6CC1" w:rsidRPr="00465739" w:rsidTr="009F186E">
        <w:trPr>
          <w:trHeight w:hRule="exact" w:val="80"/>
          <w:jc w:val="center"/>
        </w:trPr>
        <w:tc>
          <w:tcPr>
            <w:tcW w:w="3365" w:type="dxa"/>
            <w:shd w:val="clear" w:color="auto" w:fill="F2F2F2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F2F2F2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88" w:type="dxa"/>
            <w:gridSpan w:val="2"/>
            <w:shd w:val="clear" w:color="auto" w:fill="F2F2F2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50" w:type="dxa"/>
            <w:shd w:val="clear" w:color="auto" w:fill="D9D9D9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992" w:type="dxa"/>
            <w:shd w:val="clear" w:color="auto" w:fill="A6A6A6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095" w:type="dxa"/>
          </w:tcPr>
          <w:p w:rsidR="00EE6CC1" w:rsidRPr="00465739" w:rsidRDefault="00EE6CC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  <w:tr w:rsidR="00972AAC" w:rsidRPr="00465739" w:rsidTr="009F186E">
        <w:trPr>
          <w:jc w:val="center"/>
        </w:trPr>
        <w:tc>
          <w:tcPr>
            <w:tcW w:w="3365" w:type="dxa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972AAC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Ikke</w:t>
            </w:r>
            <w:r w:rsidR="00972AAC">
              <w:rPr>
                <w:rFonts w:ascii="Calibri" w:hAnsi="Calibri"/>
                <w:sz w:val="18"/>
              </w:rPr>
              <w:t xml:space="preserve"> ansvarlig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972AAC" w:rsidRPr="00465739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9" w:type="dxa"/>
            <w:gridSpan w:val="2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972AAC" w:rsidRPr="00465739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972AAC" w:rsidRPr="00465739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972AAC" w:rsidRDefault="00C83281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Fuldt ansvarlig</w:t>
            </w:r>
          </w:p>
          <w:p w:rsidR="00972AAC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972AAC" w:rsidRDefault="00624997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972AAC" w:rsidRPr="00465739" w:rsidRDefault="00972AA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972AAC" w:rsidRPr="00465739" w:rsidTr="00972AAC">
        <w:trPr>
          <w:trHeight w:val="777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C83281" w:rsidRDefault="00C83281" w:rsidP="009D2FD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Hvor ansvarlig er </w:t>
            </w:r>
            <w:r>
              <w:rPr>
                <w:rFonts w:asciiTheme="majorHAnsi" w:hAnsiTheme="majorHAnsi" w:cs="Arial"/>
                <w:b/>
              </w:rPr>
              <w:t>den danske regering</w:t>
            </w:r>
            <w:r>
              <w:rPr>
                <w:rFonts w:asciiTheme="majorHAnsi" w:hAnsiTheme="majorHAnsi" w:cs="Arial"/>
              </w:rPr>
              <w:t xml:space="preserve"> for de økonomiske forhold i Danmark?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972AAC" w:rsidRPr="00465739" w:rsidTr="00972AAC">
        <w:trPr>
          <w:trHeight w:val="561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F4F8A" w:rsidRDefault="00C83281" w:rsidP="00C83281">
            <w:pPr>
              <w:spacing w:after="200" w:line="276" w:lineRule="auto"/>
              <w:rPr>
                <w:rFonts w:asciiTheme="majorHAnsi" w:hAnsiTheme="majorHAnsi"/>
              </w:rPr>
            </w:pPr>
            <w:r w:rsidRPr="00C83281">
              <w:rPr>
                <w:rFonts w:ascii="Garamond" w:hAnsi="Garamond" w:cs="Garamond"/>
                <w:color w:val="000000"/>
                <w:sz w:val="23"/>
                <w:szCs w:val="23"/>
              </w:rPr>
              <w:t>Hvor ansvarlig er</w:t>
            </w:r>
            <w:r>
              <w:rPr>
                <w:rFonts w:ascii="Garamond" w:hAnsi="Garamond" w:cs="Garamond"/>
                <w:color w:val="000000"/>
                <w:sz w:val="23"/>
                <w:szCs w:val="23"/>
              </w:rPr>
              <w:t xml:space="preserve"> </w:t>
            </w:r>
            <w:r w:rsidRPr="00C83281">
              <w:rPr>
                <w:rFonts w:ascii="Garamond" w:hAnsi="Garamond" w:cs="Garamond"/>
                <w:b/>
                <w:color w:val="000000"/>
                <w:sz w:val="23"/>
                <w:szCs w:val="23"/>
              </w:rPr>
              <w:t>EU</w:t>
            </w:r>
            <w:r w:rsidRPr="00C83281">
              <w:rPr>
                <w:rFonts w:ascii="Garamond" w:hAnsi="Garamond" w:cs="Garamond"/>
                <w:color w:val="000000"/>
                <w:sz w:val="23"/>
                <w:szCs w:val="23"/>
              </w:rPr>
              <w:t xml:space="preserve"> for de økonomiske forhold i Danmark?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AAC" w:rsidRPr="00465739" w:rsidRDefault="00972AAC" w:rsidP="009F186E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C83281" w:rsidRPr="00465739" w:rsidTr="00972AAC">
        <w:trPr>
          <w:trHeight w:val="561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C83281" w:rsidRDefault="009D7733" w:rsidP="00C83281">
            <w:pPr>
              <w:spacing w:after="200" w:line="276" w:lineRule="auto"/>
              <w:rPr>
                <w:rFonts w:ascii="Garamond" w:hAnsi="Garamond" w:cs="Garamond"/>
                <w:color w:val="000000"/>
                <w:sz w:val="23"/>
                <w:szCs w:val="23"/>
              </w:rPr>
            </w:pPr>
            <w:r>
              <w:rPr>
                <w:rFonts w:ascii="Garamond" w:hAnsi="Garamond" w:cs="Garamond"/>
                <w:color w:val="000000"/>
                <w:sz w:val="23"/>
                <w:szCs w:val="23"/>
              </w:rPr>
              <w:t>Hvor ansvarlig</w:t>
            </w:r>
            <w:r w:rsidR="00C83281" w:rsidRPr="00C83281">
              <w:rPr>
                <w:rFonts w:ascii="Garamond" w:hAnsi="Garamond" w:cs="Garamond"/>
                <w:color w:val="000000"/>
                <w:sz w:val="23"/>
                <w:szCs w:val="23"/>
              </w:rPr>
              <w:t xml:space="preserve"> er den </w:t>
            </w:r>
            <w:r w:rsidR="00C83281" w:rsidRPr="00C83281">
              <w:rPr>
                <w:rFonts w:ascii="Garamond" w:hAnsi="Garamond" w:cs="Garamond"/>
                <w:b/>
                <w:color w:val="000000"/>
                <w:sz w:val="23"/>
                <w:szCs w:val="23"/>
              </w:rPr>
              <w:t>tyske regering</w:t>
            </w:r>
            <w:r w:rsidR="00C83281" w:rsidRPr="00C83281">
              <w:rPr>
                <w:rFonts w:ascii="Garamond" w:hAnsi="Garamond" w:cs="Garamond"/>
                <w:color w:val="000000"/>
                <w:sz w:val="23"/>
                <w:szCs w:val="23"/>
              </w:rPr>
              <w:t xml:space="preserve"> for de økonomiske forhold i Danmark?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301DFF" w:rsidRDefault="00301DFF" w:rsidP="00301DFF">
      <w:pPr>
        <w:rPr>
          <w:rFonts w:asciiTheme="majorHAnsi" w:hAnsiTheme="majorHAnsi" w:cs="Arial"/>
          <w:sz w:val="16"/>
          <w:szCs w:val="16"/>
        </w:rPr>
      </w:pPr>
    </w:p>
    <w:p w:rsidR="00C83281" w:rsidRPr="00874636" w:rsidRDefault="00C83281" w:rsidP="005F599B">
      <w:pPr>
        <w:pStyle w:val="Listeafsnit"/>
        <w:numPr>
          <w:ilvl w:val="0"/>
          <w:numId w:val="1"/>
        </w:numPr>
        <w:rPr>
          <w:rFonts w:asciiTheme="majorHAnsi" w:hAnsiTheme="majorHAnsi" w:cs="Garamond"/>
          <w:b/>
          <w:color w:val="000000"/>
          <w:sz w:val="24"/>
          <w:szCs w:val="24"/>
        </w:rPr>
      </w:pPr>
      <w:r w:rsidRPr="00874636">
        <w:rPr>
          <w:rFonts w:asciiTheme="majorHAnsi" w:hAnsiTheme="majorHAnsi" w:cs="Garamond"/>
          <w:b/>
          <w:color w:val="000000"/>
          <w:sz w:val="24"/>
          <w:szCs w:val="24"/>
        </w:rPr>
        <w:t>Nu går vi videre til kvaliteten af det danske sygehusvæsen.</w:t>
      </w:r>
    </w:p>
    <w:p w:rsidR="00C83281" w:rsidRDefault="00C83281" w:rsidP="00301DFF">
      <w:pPr>
        <w:rPr>
          <w:rFonts w:asciiTheme="majorHAnsi" w:hAnsiTheme="majorHAnsi" w:cs="Arial"/>
          <w:sz w:val="16"/>
          <w:szCs w:val="16"/>
        </w:rPr>
      </w:pPr>
    </w:p>
    <w:p w:rsidR="00EE6CC1" w:rsidRDefault="00EE6CC1" w:rsidP="00EE6CC1">
      <w:pPr>
        <w:pStyle w:val="Listeafsnit"/>
      </w:pPr>
    </w:p>
    <w:tbl>
      <w:tblPr>
        <w:tblW w:w="0" w:type="auto"/>
        <w:jc w:val="center"/>
        <w:tblInd w:w="-1228" w:type="dxa"/>
        <w:tblLayout w:type="fixed"/>
        <w:tblLook w:val="0000" w:firstRow="0" w:lastRow="0" w:firstColumn="0" w:lastColumn="0" w:noHBand="0" w:noVBand="0"/>
      </w:tblPr>
      <w:tblGrid>
        <w:gridCol w:w="3365"/>
        <w:gridCol w:w="992"/>
        <w:gridCol w:w="142"/>
        <w:gridCol w:w="709"/>
        <w:gridCol w:w="179"/>
        <w:gridCol w:w="850"/>
        <w:gridCol w:w="672"/>
        <w:gridCol w:w="992"/>
        <w:gridCol w:w="1095"/>
      </w:tblGrid>
      <w:tr w:rsidR="00C83281" w:rsidRPr="00465739" w:rsidTr="00D47B67">
        <w:trPr>
          <w:trHeight w:hRule="exact" w:val="80"/>
          <w:jc w:val="center"/>
        </w:trPr>
        <w:tc>
          <w:tcPr>
            <w:tcW w:w="3365" w:type="dxa"/>
            <w:shd w:val="clear" w:color="auto" w:fill="F2F2F2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F2F2F2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88" w:type="dxa"/>
            <w:gridSpan w:val="2"/>
            <w:shd w:val="clear" w:color="auto" w:fill="F2F2F2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50" w:type="dxa"/>
            <w:shd w:val="clear" w:color="auto" w:fill="D9D9D9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992" w:type="dxa"/>
            <w:shd w:val="clear" w:color="auto" w:fill="A6A6A6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095" w:type="dxa"/>
          </w:tcPr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  <w:tr w:rsidR="00C83281" w:rsidRPr="00465739" w:rsidTr="00D47B67">
        <w:trPr>
          <w:jc w:val="center"/>
        </w:trPr>
        <w:tc>
          <w:tcPr>
            <w:tcW w:w="3365" w:type="dxa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Ikke ansvarlig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29" w:type="dxa"/>
            <w:gridSpan w:val="2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Fuldt ansvarlig</w:t>
            </w:r>
          </w:p>
          <w:p w:rsidR="00C83281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C83281" w:rsidRDefault="00624997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C83281" w:rsidRPr="00465739" w:rsidRDefault="00C83281" w:rsidP="00D47B67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C83281" w:rsidRPr="00465739" w:rsidTr="00D47B67">
        <w:trPr>
          <w:trHeight w:val="777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C83281" w:rsidRDefault="00C83281" w:rsidP="00C8328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Hvor ansvarlig er </w:t>
            </w:r>
            <w:r>
              <w:rPr>
                <w:rFonts w:asciiTheme="majorHAnsi" w:hAnsiTheme="majorHAnsi" w:cs="Arial"/>
                <w:b/>
              </w:rPr>
              <w:t>den danske regering</w:t>
            </w:r>
            <w:r>
              <w:rPr>
                <w:rFonts w:asciiTheme="majorHAnsi" w:hAnsiTheme="majorHAnsi" w:cs="Arial"/>
              </w:rPr>
              <w:t xml:space="preserve"> for kvaliteten af det danske sygehusvæsen?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C83281" w:rsidRPr="00465739" w:rsidTr="00D47B67">
        <w:trPr>
          <w:trHeight w:val="561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C83281" w:rsidRDefault="00C83281" w:rsidP="00C8328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Hvor ansvarlig er </w:t>
            </w:r>
            <w:r>
              <w:rPr>
                <w:rFonts w:asciiTheme="majorHAnsi" w:hAnsiTheme="majorHAnsi" w:cs="Arial"/>
                <w:b/>
              </w:rPr>
              <w:t>EU</w:t>
            </w:r>
            <w:r>
              <w:rPr>
                <w:rFonts w:asciiTheme="majorHAnsi" w:hAnsiTheme="majorHAnsi" w:cs="Arial"/>
              </w:rPr>
              <w:t xml:space="preserve"> for kvaliteten af det danske sygehusvæsen?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C83281" w:rsidRPr="00465739" w:rsidTr="00D47B67">
        <w:trPr>
          <w:trHeight w:val="561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C83281" w:rsidRDefault="00C83281" w:rsidP="00C8328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Hvor ansvarlig er </w:t>
            </w:r>
            <w:r>
              <w:rPr>
                <w:rFonts w:asciiTheme="majorHAnsi" w:hAnsiTheme="majorHAnsi" w:cs="Arial"/>
                <w:b/>
              </w:rPr>
              <w:t>den tyske regering</w:t>
            </w:r>
            <w:r>
              <w:rPr>
                <w:rFonts w:asciiTheme="majorHAnsi" w:hAnsiTheme="majorHAnsi" w:cs="Arial"/>
              </w:rPr>
              <w:t xml:space="preserve"> for kvaliteten af det danske sygehusvæsen?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3281" w:rsidRPr="00465739" w:rsidRDefault="00C83281" w:rsidP="00D47B67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C83281" w:rsidRPr="00465739" w:rsidTr="009F186E">
        <w:trPr>
          <w:trHeight w:hRule="exact" w:val="80"/>
          <w:jc w:val="center"/>
        </w:trPr>
        <w:tc>
          <w:tcPr>
            <w:tcW w:w="3365" w:type="dxa"/>
            <w:shd w:val="clear" w:color="auto" w:fill="F2F2F2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F2F2F2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88" w:type="dxa"/>
            <w:gridSpan w:val="2"/>
            <w:shd w:val="clear" w:color="auto" w:fill="F2F2F2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50" w:type="dxa"/>
            <w:shd w:val="clear" w:color="auto" w:fill="D9D9D9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992" w:type="dxa"/>
            <w:shd w:val="clear" w:color="auto" w:fill="A6A6A6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095" w:type="dxa"/>
          </w:tcPr>
          <w:p w:rsidR="00C83281" w:rsidRPr="00465739" w:rsidRDefault="00C83281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EE6CC1" w:rsidRDefault="00EE6CC1" w:rsidP="00301DFF">
      <w:pPr>
        <w:rPr>
          <w:rFonts w:asciiTheme="majorHAnsi" w:hAnsiTheme="majorHAnsi" w:cs="Arial"/>
          <w:sz w:val="16"/>
          <w:szCs w:val="16"/>
        </w:rPr>
      </w:pPr>
    </w:p>
    <w:p w:rsidR="00EE6CC1" w:rsidRDefault="00EE6CC1" w:rsidP="00301DFF">
      <w:pPr>
        <w:rPr>
          <w:rFonts w:asciiTheme="majorHAnsi" w:hAnsiTheme="majorHAnsi" w:cs="Arial"/>
          <w:sz w:val="16"/>
          <w:szCs w:val="16"/>
        </w:rPr>
      </w:pPr>
    </w:p>
    <w:p w:rsidR="00C83281" w:rsidRDefault="009D7733" w:rsidP="00301DFF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pict>
          <v:rect id="_x0000_i1027" style="width:481.9pt;height:1pt" o:hralign="center" o:hrstd="t" o:hrnoshade="t" o:hr="t" fillcolor="black" stroked="f"/>
        </w:pict>
      </w:r>
    </w:p>
    <w:p w:rsidR="000F78E9" w:rsidRPr="009D7733" w:rsidRDefault="000F78E9" w:rsidP="000F78E9">
      <w:pPr>
        <w:autoSpaceDE w:val="0"/>
        <w:autoSpaceDN w:val="0"/>
        <w:adjustRightInd w:val="0"/>
        <w:rPr>
          <w:rFonts w:asciiTheme="majorHAnsi" w:hAnsiTheme="majorHAnsi"/>
          <w:b/>
          <w:bCs/>
          <w:sz w:val="12"/>
          <w:szCs w:val="12"/>
        </w:rPr>
      </w:pPr>
    </w:p>
    <w:p w:rsidR="005A7D0E" w:rsidRPr="005A7D0E" w:rsidRDefault="005A7D0E" w:rsidP="00301DFF">
      <w:pPr>
        <w:rPr>
          <w:rFonts w:asciiTheme="majorHAnsi" w:hAnsiTheme="majorHAnsi"/>
          <w:b/>
          <w:bCs/>
          <w:sz w:val="24"/>
          <w:szCs w:val="24"/>
        </w:rPr>
      </w:pPr>
      <w:r w:rsidRPr="005A7D0E">
        <w:rPr>
          <w:rFonts w:asciiTheme="majorHAnsi" w:hAnsiTheme="majorHAnsi"/>
          <w:b/>
          <w:bCs/>
          <w:sz w:val="24"/>
          <w:szCs w:val="24"/>
        </w:rPr>
        <w:t>I et</w:t>
      </w:r>
      <w:r w:rsidR="00677561">
        <w:rPr>
          <w:rFonts w:asciiTheme="majorHAnsi" w:hAnsiTheme="majorHAnsi"/>
          <w:b/>
          <w:bCs/>
          <w:sz w:val="24"/>
          <w:szCs w:val="24"/>
        </w:rPr>
        <w:t xml:space="preserve"> Europæisk</w:t>
      </w:r>
      <w:r w:rsidRPr="005A7D0E">
        <w:rPr>
          <w:rFonts w:asciiTheme="majorHAnsi" w:hAnsiTheme="majorHAnsi"/>
          <w:b/>
          <w:bCs/>
          <w:sz w:val="24"/>
          <w:szCs w:val="24"/>
        </w:rPr>
        <w:t xml:space="preserve"> land har </w:t>
      </w:r>
      <w:r w:rsidR="006E7ABE">
        <w:rPr>
          <w:rFonts w:asciiTheme="majorHAnsi" w:hAnsiTheme="majorHAnsi"/>
          <w:b/>
          <w:bCs/>
          <w:sz w:val="24"/>
          <w:szCs w:val="24"/>
        </w:rPr>
        <w:t>d</w:t>
      </w:r>
      <w:r w:rsidRPr="005A7D0E">
        <w:rPr>
          <w:rFonts w:asciiTheme="majorHAnsi" w:hAnsiTheme="majorHAnsi"/>
          <w:b/>
          <w:bCs/>
          <w:sz w:val="24"/>
          <w:szCs w:val="24"/>
        </w:rPr>
        <w:t>en</w:t>
      </w:r>
      <w:r w:rsidR="006E7ABE">
        <w:rPr>
          <w:rFonts w:asciiTheme="majorHAnsi" w:hAnsiTheme="majorHAnsi"/>
          <w:b/>
          <w:bCs/>
          <w:sz w:val="24"/>
          <w:szCs w:val="24"/>
        </w:rPr>
        <w:t xml:space="preserve"> samme</w:t>
      </w:r>
      <w:r w:rsidRPr="005A7D0E">
        <w:rPr>
          <w:rFonts w:asciiTheme="majorHAnsi" w:hAnsiTheme="majorHAnsi"/>
          <w:b/>
          <w:bCs/>
          <w:sz w:val="24"/>
          <w:szCs w:val="24"/>
        </w:rPr>
        <w:t xml:space="preserve"> regering været ved magten</w:t>
      </w:r>
      <w:r w:rsidR="00F27FDD">
        <w:rPr>
          <w:rFonts w:asciiTheme="majorHAnsi" w:hAnsiTheme="majorHAnsi"/>
          <w:b/>
          <w:bCs/>
          <w:sz w:val="24"/>
          <w:szCs w:val="24"/>
        </w:rPr>
        <w:t xml:space="preserve"> siden 2010</w:t>
      </w:r>
      <w:r w:rsidR="006E7ABE">
        <w:rPr>
          <w:rFonts w:asciiTheme="majorHAnsi" w:hAnsiTheme="majorHAnsi"/>
          <w:b/>
          <w:bCs/>
          <w:sz w:val="24"/>
          <w:szCs w:val="24"/>
        </w:rPr>
        <w:t>.</w:t>
      </w:r>
      <w:r w:rsidRPr="005A7D0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E7ABE">
        <w:rPr>
          <w:rFonts w:asciiTheme="majorHAnsi" w:hAnsiTheme="majorHAnsi"/>
          <w:b/>
          <w:bCs/>
          <w:sz w:val="24"/>
          <w:szCs w:val="24"/>
        </w:rPr>
        <w:t>D</w:t>
      </w:r>
      <w:r w:rsidRPr="005A7D0E">
        <w:rPr>
          <w:rFonts w:asciiTheme="majorHAnsi" w:hAnsiTheme="majorHAnsi"/>
          <w:b/>
          <w:bCs/>
          <w:sz w:val="24"/>
          <w:szCs w:val="24"/>
        </w:rPr>
        <w:t>er</w:t>
      </w:r>
      <w:r w:rsidR="006E7ABE">
        <w:rPr>
          <w:rFonts w:asciiTheme="majorHAnsi" w:hAnsiTheme="majorHAnsi"/>
          <w:b/>
          <w:bCs/>
          <w:sz w:val="24"/>
          <w:szCs w:val="24"/>
        </w:rPr>
        <w:t xml:space="preserve"> skal være valg i efteråret 201</w:t>
      </w:r>
      <w:r w:rsidR="00DA74EC">
        <w:rPr>
          <w:rFonts w:asciiTheme="majorHAnsi" w:hAnsiTheme="majorHAnsi"/>
          <w:b/>
          <w:bCs/>
          <w:sz w:val="24"/>
          <w:szCs w:val="24"/>
        </w:rPr>
        <w:t>4</w:t>
      </w:r>
      <w:r w:rsidRPr="005A7D0E">
        <w:rPr>
          <w:rFonts w:asciiTheme="majorHAnsi" w:hAnsiTheme="majorHAnsi"/>
          <w:b/>
          <w:bCs/>
          <w:sz w:val="24"/>
          <w:szCs w:val="24"/>
        </w:rPr>
        <w:t>.</w:t>
      </w:r>
    </w:p>
    <w:p w:rsidR="005A7D0E" w:rsidRPr="003B799B" w:rsidRDefault="005A7D0E" w:rsidP="005A7D0E">
      <w:pPr>
        <w:autoSpaceDE w:val="0"/>
        <w:autoSpaceDN w:val="0"/>
        <w:adjustRightInd w:val="0"/>
        <w:rPr>
          <w:rFonts w:asciiTheme="majorHAnsi" w:hAnsiTheme="majorHAnsi"/>
          <w:b/>
          <w:bCs/>
          <w:sz w:val="16"/>
          <w:szCs w:val="16"/>
        </w:rPr>
      </w:pPr>
    </w:p>
    <w:p w:rsidR="0041349F" w:rsidRDefault="005A7D0E" w:rsidP="005A7D0E">
      <w:p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 w:rsidRPr="005A7D0E">
        <w:rPr>
          <w:rFonts w:asciiTheme="majorHAnsi" w:hAnsiTheme="majorHAnsi"/>
          <w:b/>
          <w:bCs/>
          <w:sz w:val="24"/>
          <w:szCs w:val="24"/>
        </w:rPr>
        <w:t xml:space="preserve">I </w:t>
      </w:r>
      <w:r w:rsidR="0041349F">
        <w:rPr>
          <w:rFonts w:asciiTheme="majorHAnsi" w:hAnsiTheme="majorHAnsi"/>
          <w:b/>
          <w:bCs/>
          <w:sz w:val="24"/>
          <w:szCs w:val="24"/>
        </w:rPr>
        <w:t>grafen</w:t>
      </w:r>
      <w:r w:rsidR="00080D3E">
        <w:rPr>
          <w:rFonts w:asciiTheme="majorHAnsi" w:hAnsiTheme="majorHAnsi"/>
          <w:b/>
          <w:bCs/>
          <w:sz w:val="24"/>
          <w:szCs w:val="24"/>
        </w:rPr>
        <w:t xml:space="preserve"> nedenfor</w:t>
      </w:r>
      <w:r w:rsidR="00972AA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A7D0E">
        <w:rPr>
          <w:rFonts w:asciiTheme="majorHAnsi" w:hAnsiTheme="majorHAnsi"/>
          <w:b/>
          <w:bCs/>
          <w:sz w:val="24"/>
          <w:szCs w:val="24"/>
        </w:rPr>
        <w:t xml:space="preserve"> er en oversigt o</w:t>
      </w:r>
      <w:r w:rsidR="006E7ABE">
        <w:rPr>
          <w:rFonts w:asciiTheme="majorHAnsi" w:hAnsiTheme="majorHAnsi"/>
          <w:b/>
          <w:bCs/>
          <w:sz w:val="24"/>
          <w:szCs w:val="24"/>
        </w:rPr>
        <w:t>ver landets økonomiske vækst i procent</w:t>
      </w:r>
      <w:r w:rsidRPr="005A7D0E">
        <w:rPr>
          <w:rFonts w:asciiTheme="majorHAnsi" w:hAnsiTheme="majorHAnsi"/>
          <w:b/>
          <w:bCs/>
          <w:sz w:val="24"/>
          <w:szCs w:val="24"/>
        </w:rPr>
        <w:t>, de år hvor regeringen har været ved magten</w:t>
      </w:r>
      <w:r w:rsidR="0041349F">
        <w:rPr>
          <w:rFonts w:asciiTheme="majorHAnsi" w:hAnsiTheme="majorHAnsi"/>
          <w:b/>
          <w:bCs/>
        </w:rPr>
        <w:t xml:space="preserve">. </w:t>
      </w:r>
      <w:r w:rsidR="0041349F" w:rsidRPr="0041349F">
        <w:rPr>
          <w:rFonts w:asciiTheme="majorHAnsi" w:hAnsiTheme="majorHAnsi"/>
          <w:b/>
          <w:bCs/>
          <w:sz w:val="24"/>
          <w:szCs w:val="24"/>
        </w:rPr>
        <w:t xml:space="preserve">Til sammenligning vises også </w:t>
      </w:r>
      <w:r w:rsidR="003B799B">
        <w:rPr>
          <w:rFonts w:asciiTheme="majorHAnsi" w:hAnsiTheme="majorHAnsi"/>
          <w:b/>
          <w:bCs/>
          <w:sz w:val="24"/>
          <w:szCs w:val="24"/>
        </w:rPr>
        <w:t>den gennemsnitlige vækstrate i EU.</w:t>
      </w:r>
    </w:p>
    <w:p w:rsidR="003B799B" w:rsidRPr="0041349F" w:rsidRDefault="003B799B" w:rsidP="005A7D0E">
      <w:pPr>
        <w:autoSpaceDE w:val="0"/>
        <w:autoSpaceDN w:val="0"/>
        <w:adjustRightInd w:val="0"/>
        <w:rPr>
          <w:rFonts w:asciiTheme="majorHAnsi" w:hAnsiTheme="majorHAnsi"/>
          <w:bCs/>
          <w:sz w:val="24"/>
          <w:szCs w:val="24"/>
        </w:rPr>
      </w:pPr>
    </w:p>
    <w:p w:rsidR="0041349F" w:rsidRDefault="003B799B" w:rsidP="003B799B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>
            <wp:extent cx="5638800" cy="2204577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9B" w:rsidRDefault="003B799B" w:rsidP="003B799B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4"/>
          <w:szCs w:val="24"/>
        </w:rPr>
      </w:pPr>
    </w:p>
    <w:p w:rsidR="003B799B" w:rsidRPr="003B799B" w:rsidRDefault="003B799B" w:rsidP="003B799B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16"/>
          <w:szCs w:val="16"/>
        </w:rPr>
      </w:pPr>
    </w:p>
    <w:p w:rsidR="005A7D0E" w:rsidRDefault="00DA74EC" w:rsidP="005F599B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Hvem mener du</w:t>
      </w:r>
      <w:r w:rsidR="007512F4">
        <w:rPr>
          <w:rFonts w:asciiTheme="majorHAnsi" w:hAnsiTheme="majorHAnsi"/>
          <w:b/>
          <w:bCs/>
          <w:sz w:val="24"/>
          <w:szCs w:val="24"/>
        </w:rPr>
        <w:t>,</w:t>
      </w:r>
      <w:r>
        <w:rPr>
          <w:rFonts w:asciiTheme="majorHAnsi" w:hAnsiTheme="majorHAnsi"/>
          <w:b/>
          <w:bCs/>
          <w:sz w:val="24"/>
          <w:szCs w:val="24"/>
        </w:rPr>
        <w:t xml:space="preserve"> har det primære ansvar for den måde økonomien har udviklet sig</w:t>
      </w:r>
      <w:r w:rsidR="0062499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D7733">
        <w:rPr>
          <w:rFonts w:asciiTheme="majorHAnsi" w:hAnsiTheme="majorHAnsi"/>
          <w:b/>
          <w:bCs/>
          <w:sz w:val="24"/>
          <w:szCs w:val="24"/>
        </w:rPr>
        <w:t xml:space="preserve">på </w:t>
      </w:r>
      <w:r w:rsidR="00624997">
        <w:rPr>
          <w:rFonts w:asciiTheme="majorHAnsi" w:hAnsiTheme="majorHAnsi"/>
          <w:b/>
          <w:bCs/>
          <w:sz w:val="24"/>
          <w:szCs w:val="24"/>
        </w:rPr>
        <w:t>i landet</w:t>
      </w:r>
      <w:r>
        <w:rPr>
          <w:rFonts w:asciiTheme="majorHAnsi" w:hAnsiTheme="majorHAnsi"/>
          <w:b/>
          <w:bCs/>
          <w:sz w:val="24"/>
          <w:szCs w:val="24"/>
        </w:rPr>
        <w:t>?</w:t>
      </w:r>
    </w:p>
    <w:p w:rsidR="009D7733" w:rsidRDefault="009D7733" w:rsidP="009D7733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353" w:type="dxa"/>
        <w:tblLayout w:type="fixed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126"/>
        <w:gridCol w:w="1127"/>
        <w:gridCol w:w="1127"/>
        <w:gridCol w:w="1127"/>
      </w:tblGrid>
      <w:tr w:rsidR="00DA74EC" w:rsidTr="00301DFF">
        <w:trPr>
          <w:trHeight w:hRule="exact" w:val="80"/>
          <w:jc w:val="center"/>
        </w:trPr>
        <w:tc>
          <w:tcPr>
            <w:tcW w:w="1126" w:type="dxa"/>
            <w:shd w:val="clear" w:color="auto" w:fill="F2F2F2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27" w:type="dxa"/>
            <w:shd w:val="clear" w:color="auto" w:fill="F2F2F2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27" w:type="dxa"/>
            <w:shd w:val="clear" w:color="auto" w:fill="D9D9D9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26" w:type="dxa"/>
            <w:shd w:val="clear" w:color="auto" w:fill="D9D9D9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27" w:type="dxa"/>
            <w:shd w:val="clear" w:color="auto" w:fill="A6A6A6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27" w:type="dxa"/>
            <w:shd w:val="clear" w:color="auto" w:fill="808080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color w:val="A6A6A6"/>
                <w:sz w:val="22"/>
              </w:rPr>
            </w:pPr>
          </w:p>
        </w:tc>
        <w:tc>
          <w:tcPr>
            <w:tcW w:w="1127" w:type="dxa"/>
            <w:shd w:val="clear" w:color="auto" w:fill="808080"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  <w:tr w:rsidR="00DA74EC" w:rsidTr="00301DFF">
        <w:trPr>
          <w:jc w:val="center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Primært landets regering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DA74EC" w:rsidRDefault="00301DFF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Lige stort ansvar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375C5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7 </w:t>
            </w:r>
          </w:p>
          <w:p w:rsidR="00DA74EC" w:rsidRDefault="00DA74EC" w:rsidP="00C83281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Primært politikere</w:t>
            </w:r>
            <w:r w:rsidR="00C83281">
              <w:rPr>
                <w:rFonts w:ascii="Calibri" w:hAnsi="Calibri"/>
                <w:sz w:val="18"/>
              </w:rPr>
              <w:t xml:space="preserve"> i EU</w:t>
            </w:r>
          </w:p>
        </w:tc>
      </w:tr>
      <w:tr w:rsidR="00DA74EC" w:rsidTr="00301DFF">
        <w:trPr>
          <w:jc w:val="center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375C5C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DA74EC" w:rsidRDefault="00DA74EC" w:rsidP="00DA74EC">
      <w:pPr>
        <w:autoSpaceDE w:val="0"/>
        <w:autoSpaceDN w:val="0"/>
        <w:adjustRightInd w:val="0"/>
        <w:rPr>
          <w:rFonts w:asciiTheme="majorHAnsi" w:hAnsiTheme="majorHAnsi" w:cs="Arial"/>
          <w:sz w:val="16"/>
          <w:szCs w:val="16"/>
        </w:rPr>
      </w:pPr>
    </w:p>
    <w:p w:rsidR="00DA74EC" w:rsidRDefault="00DA74EC" w:rsidP="00DA74EC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DA74EC" w:rsidRDefault="00C83281" w:rsidP="005F599B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På baggrund af den information du har </w:t>
      </w:r>
      <w:r w:rsidR="00542DBD">
        <w:rPr>
          <w:rFonts w:asciiTheme="majorHAnsi" w:hAnsiTheme="majorHAnsi"/>
          <w:b/>
          <w:bCs/>
          <w:sz w:val="24"/>
          <w:szCs w:val="24"/>
        </w:rPr>
        <w:t>fået om den siddende regering</w:t>
      </w:r>
      <w:r>
        <w:rPr>
          <w:rFonts w:asciiTheme="majorHAnsi" w:hAnsiTheme="majorHAnsi"/>
          <w:b/>
          <w:bCs/>
          <w:sz w:val="24"/>
          <w:szCs w:val="24"/>
        </w:rPr>
        <w:t xml:space="preserve">,  </w:t>
      </w:r>
      <w:r w:rsidR="00DA74EC" w:rsidRPr="00F27FDD">
        <w:rPr>
          <w:rFonts w:asciiTheme="majorHAnsi" w:hAnsiTheme="majorHAnsi"/>
          <w:b/>
          <w:bCs/>
          <w:sz w:val="24"/>
          <w:szCs w:val="24"/>
        </w:rPr>
        <w:t>hvor</w:t>
      </w:r>
      <w:r>
        <w:rPr>
          <w:rFonts w:asciiTheme="majorHAnsi" w:hAnsiTheme="majorHAnsi"/>
          <w:b/>
          <w:bCs/>
          <w:sz w:val="24"/>
          <w:szCs w:val="24"/>
        </w:rPr>
        <w:t xml:space="preserve"> sandsynligt er det </w:t>
      </w:r>
      <w:r w:rsidR="00DA74EC" w:rsidRPr="00F27FDD">
        <w:rPr>
          <w:rFonts w:asciiTheme="majorHAnsi" w:hAnsiTheme="majorHAnsi"/>
          <w:b/>
          <w:bCs/>
          <w:sz w:val="24"/>
          <w:szCs w:val="24"/>
        </w:rPr>
        <w:t>så</w:t>
      </w:r>
      <w:r>
        <w:rPr>
          <w:rFonts w:asciiTheme="majorHAnsi" w:hAnsiTheme="majorHAnsi"/>
          <w:b/>
          <w:bCs/>
          <w:sz w:val="24"/>
          <w:szCs w:val="24"/>
        </w:rPr>
        <w:t xml:space="preserve"> at du </w:t>
      </w:r>
      <w:r w:rsidR="00DA74EC" w:rsidRPr="00F27FDD">
        <w:rPr>
          <w:rFonts w:asciiTheme="majorHAnsi" w:hAnsiTheme="majorHAnsi"/>
          <w:b/>
          <w:bCs/>
          <w:sz w:val="24"/>
          <w:szCs w:val="24"/>
        </w:rPr>
        <w:t xml:space="preserve"> kunne finde på at genvælge den?</w:t>
      </w:r>
    </w:p>
    <w:p w:rsidR="00DA74EC" w:rsidRDefault="00DA74EC" w:rsidP="00DA74EC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1024" w:type="dxa"/>
        <w:tblLayout w:type="fixed"/>
        <w:tblLook w:val="04A0" w:firstRow="1" w:lastRow="0" w:firstColumn="1" w:lastColumn="0" w:noHBand="0" w:noVBand="1"/>
      </w:tblPr>
      <w:tblGrid>
        <w:gridCol w:w="1069"/>
        <w:gridCol w:w="709"/>
        <w:gridCol w:w="604"/>
        <w:gridCol w:w="1134"/>
        <w:gridCol w:w="727"/>
        <w:gridCol w:w="577"/>
        <w:gridCol w:w="1208"/>
      </w:tblGrid>
      <w:tr w:rsidR="00DA74EC" w:rsidTr="009F186E">
        <w:trPr>
          <w:trHeight w:hRule="exact" w:val="80"/>
          <w:jc w:val="center"/>
        </w:trPr>
        <w:tc>
          <w:tcPr>
            <w:tcW w:w="1069" w:type="dxa"/>
            <w:shd w:val="clear" w:color="auto" w:fill="F2F2F2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709" w:type="dxa"/>
            <w:shd w:val="clear" w:color="auto" w:fill="F2F2F2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604" w:type="dxa"/>
            <w:shd w:val="clear" w:color="auto" w:fill="D9D9D9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34" w:type="dxa"/>
            <w:shd w:val="clear" w:color="auto" w:fill="D9D9D9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727" w:type="dxa"/>
            <w:shd w:val="clear" w:color="auto" w:fill="A6A6A6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77" w:type="dxa"/>
            <w:shd w:val="clear" w:color="auto" w:fill="808080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color w:val="A6A6A6"/>
                <w:sz w:val="22"/>
              </w:rPr>
            </w:pPr>
          </w:p>
        </w:tc>
        <w:tc>
          <w:tcPr>
            <w:tcW w:w="1208" w:type="dxa"/>
            <w:shd w:val="clear" w:color="auto" w:fill="808080"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  <w:tr w:rsidR="00DA74EC" w:rsidTr="009F186E">
        <w:trPr>
          <w:jc w:val="center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Slet ikke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7 </w:t>
            </w:r>
          </w:p>
          <w:p w:rsidR="00DA74EC" w:rsidRDefault="00DA74EC" w:rsidP="009F186E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 høj grad</w:t>
            </w:r>
          </w:p>
        </w:tc>
      </w:tr>
      <w:tr w:rsidR="00DA74EC" w:rsidTr="009F186E">
        <w:trPr>
          <w:jc w:val="center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A74EC" w:rsidRDefault="00DA74EC" w:rsidP="009F186E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sz w:val="18"/>
              </w:rPr>
              <w:instrText xml:space="preserve"> FORMCHECKBOX </w:instrText>
            </w:r>
            <w:r>
              <w:rPr>
                <w:rFonts w:ascii="Calibri" w:hAnsi="Calibri" w:cs="Arial"/>
                <w:sz w:val="18"/>
              </w:rPr>
            </w:r>
            <w:r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677561" w:rsidRDefault="00677561" w:rsidP="00677561">
      <w:pPr>
        <w:pStyle w:val="Listeafsnit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</w:p>
    <w:p w:rsidR="00C73CC4" w:rsidRPr="00990629" w:rsidRDefault="00C73CC4" w:rsidP="00C73CC4">
      <w:pPr>
        <w:pStyle w:val="Listeafsnit"/>
        <w:ind w:left="426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 xml:space="preserve">I forbindelse med aftale om SU-reform i 2013 foreslog </w:t>
      </w:r>
      <w:r>
        <w:rPr>
          <w:rFonts w:asciiTheme="majorHAnsi" w:hAnsiTheme="majorHAnsi"/>
          <w:b/>
          <w:bCs/>
          <w:sz w:val="24"/>
          <w:szCs w:val="24"/>
        </w:rPr>
        <w:t>[</w:t>
      </w:r>
      <w:r w:rsidRPr="00E81489">
        <w:rPr>
          <w:rFonts w:asciiTheme="majorHAnsi" w:hAnsiTheme="majorHAnsi"/>
          <w:b/>
          <w:bCs/>
          <w:i/>
          <w:sz w:val="24"/>
          <w:szCs w:val="24"/>
        </w:rPr>
        <w:t>Socialdemokraterne/Venstre</w:t>
      </w:r>
      <w:r>
        <w:rPr>
          <w:rFonts w:asciiTheme="majorHAnsi" w:hAnsiTheme="majorHAnsi"/>
          <w:b/>
          <w:bCs/>
          <w:sz w:val="24"/>
          <w:szCs w:val="24"/>
        </w:rPr>
        <w:t>]</w:t>
      </w:r>
      <w:r w:rsidRPr="00990629">
        <w:rPr>
          <w:rFonts w:asciiTheme="majorHAnsi" w:hAnsiTheme="majorHAnsi"/>
          <w:b/>
          <w:bCs/>
          <w:sz w:val="24"/>
          <w:szCs w:val="24"/>
        </w:rPr>
        <w:t xml:space="preserve">, at SU’en på kandidatdelen af den videregående uddannelse erstattes med et rentefrit lån, som tilbagebetales efter endt uddannelse. </w:t>
      </w:r>
    </w:p>
    <w:p w:rsidR="00C73CC4" w:rsidRPr="00990629" w:rsidRDefault="00C73CC4" w:rsidP="00C73CC4">
      <w:pPr>
        <w:pStyle w:val="Listeafsnit"/>
        <w:ind w:left="426"/>
        <w:rPr>
          <w:rFonts w:asciiTheme="majorHAnsi" w:hAnsiTheme="majorHAnsi"/>
          <w:bCs/>
          <w:sz w:val="24"/>
          <w:szCs w:val="24"/>
        </w:rPr>
      </w:pPr>
    </w:p>
    <w:p w:rsidR="00C73CC4" w:rsidRPr="00990629" w:rsidRDefault="00C73CC4" w:rsidP="001D3D2B">
      <w:pPr>
        <w:pStyle w:val="Listeafsni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>Hvor enig eller uenig er du i dette forslag?</w:t>
      </w:r>
    </w:p>
    <w:p w:rsidR="00C73CC4" w:rsidRDefault="00C73CC4" w:rsidP="00C73CC4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-3460" w:type="dxa"/>
        <w:tblLayout w:type="fixed"/>
        <w:tblLook w:val="0000" w:firstRow="0" w:lastRow="0" w:firstColumn="0" w:lastColumn="0" w:noHBand="0" w:noVBand="0"/>
      </w:tblPr>
      <w:tblGrid>
        <w:gridCol w:w="10"/>
        <w:gridCol w:w="1258"/>
        <w:gridCol w:w="8"/>
        <w:gridCol w:w="1267"/>
        <w:gridCol w:w="1274"/>
        <w:gridCol w:w="1269"/>
        <w:gridCol w:w="1268"/>
        <w:gridCol w:w="1269"/>
      </w:tblGrid>
      <w:tr w:rsidR="00C73CC4" w:rsidRPr="00465739" w:rsidTr="009D7733">
        <w:trPr>
          <w:trHeight w:val="467"/>
          <w:jc w:val="center"/>
        </w:trPr>
        <w:tc>
          <w:tcPr>
            <w:tcW w:w="1268" w:type="dxa"/>
            <w:gridSpan w:val="2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enig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Enig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Hverken/eller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Uenig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uenig</w:t>
            </w:r>
          </w:p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C73CC4" w:rsidRPr="00465739" w:rsidTr="009D7733">
        <w:trPr>
          <w:gridBefore w:val="1"/>
          <w:wBefore w:w="10" w:type="dxa"/>
          <w:trHeight w:val="494"/>
          <w:jc w:val="center"/>
        </w:trPr>
        <w:tc>
          <w:tcPr>
            <w:tcW w:w="12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C73CC4" w:rsidRDefault="00C73CC4" w:rsidP="00C73CC4">
      <w:pPr>
        <w:rPr>
          <w:rFonts w:asciiTheme="majorHAnsi" w:hAnsiTheme="majorHAnsi"/>
          <w:b/>
          <w:bCs/>
          <w:sz w:val="28"/>
          <w:szCs w:val="28"/>
        </w:rPr>
      </w:pPr>
    </w:p>
    <w:p w:rsidR="00C73CC4" w:rsidRPr="00990629" w:rsidRDefault="00C73CC4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 xml:space="preserve">Det blev ligeledes foreslået af I forbindelse med aftale om SU-reform i 2013 foreslog </w:t>
      </w:r>
      <w:r>
        <w:rPr>
          <w:rFonts w:asciiTheme="majorHAnsi" w:hAnsiTheme="majorHAnsi"/>
          <w:b/>
          <w:bCs/>
          <w:sz w:val="24"/>
          <w:szCs w:val="24"/>
        </w:rPr>
        <w:t>[</w:t>
      </w:r>
      <w:r w:rsidRPr="00E81489">
        <w:rPr>
          <w:rFonts w:asciiTheme="majorHAnsi" w:hAnsiTheme="majorHAnsi"/>
          <w:b/>
          <w:bCs/>
          <w:i/>
          <w:sz w:val="24"/>
          <w:szCs w:val="24"/>
        </w:rPr>
        <w:t>Socialdemokraterne/Venstre</w:t>
      </w:r>
      <w:r>
        <w:rPr>
          <w:rFonts w:asciiTheme="majorHAnsi" w:hAnsiTheme="majorHAnsi"/>
          <w:b/>
          <w:bCs/>
          <w:sz w:val="24"/>
          <w:szCs w:val="24"/>
        </w:rPr>
        <w:t>]</w:t>
      </w:r>
      <w:r w:rsidRPr="00990629">
        <w:rPr>
          <w:rFonts w:asciiTheme="majorHAnsi" w:hAnsiTheme="majorHAnsi"/>
          <w:b/>
          <w:bCs/>
          <w:sz w:val="24"/>
          <w:szCs w:val="24"/>
        </w:rPr>
        <w:t xml:space="preserve">, at grundsatsen for SU til hjemmeboende studerende blev nedsat fra 1.293 kr. om måneden til 906 kr. om måneden før skat.  </w:t>
      </w:r>
    </w:p>
    <w:p w:rsidR="00C73CC4" w:rsidRPr="00990629" w:rsidRDefault="00C73CC4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73CC4" w:rsidRPr="00990629" w:rsidRDefault="00C73CC4" w:rsidP="001D3D2B">
      <w:pPr>
        <w:pStyle w:val="Listeafsnit"/>
        <w:numPr>
          <w:ilvl w:val="0"/>
          <w:numId w:val="1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>Hvor uenig eller enig er du i dette forslag?</w:t>
      </w:r>
    </w:p>
    <w:p w:rsidR="00C73CC4" w:rsidRDefault="00C73CC4" w:rsidP="00C73CC4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-3460" w:type="dxa"/>
        <w:tblLayout w:type="fixed"/>
        <w:tblLook w:val="0000" w:firstRow="0" w:lastRow="0" w:firstColumn="0" w:lastColumn="0" w:noHBand="0" w:noVBand="0"/>
      </w:tblPr>
      <w:tblGrid>
        <w:gridCol w:w="10"/>
        <w:gridCol w:w="1242"/>
        <w:gridCol w:w="8"/>
        <w:gridCol w:w="1251"/>
        <w:gridCol w:w="1258"/>
        <w:gridCol w:w="1253"/>
        <w:gridCol w:w="1252"/>
        <w:gridCol w:w="1253"/>
      </w:tblGrid>
      <w:tr w:rsidR="00C73CC4" w:rsidRPr="00465739" w:rsidTr="009D7733">
        <w:trPr>
          <w:trHeight w:val="653"/>
          <w:jc w:val="center"/>
        </w:trPr>
        <w:tc>
          <w:tcPr>
            <w:tcW w:w="1252" w:type="dxa"/>
            <w:gridSpan w:val="2"/>
            <w:tcBorders>
              <w:bottom w:val="single" w:sz="4" w:space="0" w:color="auto"/>
            </w:tcBorders>
          </w:tcPr>
          <w:p w:rsidR="00C73CC4" w:rsidRDefault="00813360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uenig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:rsidR="00C73CC4" w:rsidRDefault="00813360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Uenig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Hverken/eller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C73CC4" w:rsidRDefault="00813360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Enig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C73CC4" w:rsidRDefault="00813360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enig</w:t>
            </w:r>
          </w:p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C73CC4" w:rsidRPr="00465739" w:rsidRDefault="00C73CC4" w:rsidP="009D7733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C73CC4" w:rsidRPr="00465739" w:rsidTr="009D7733">
        <w:trPr>
          <w:gridBefore w:val="1"/>
          <w:wBefore w:w="10" w:type="dxa"/>
          <w:trHeight w:val="484"/>
          <w:jc w:val="center"/>
        </w:trPr>
        <w:tc>
          <w:tcPr>
            <w:tcW w:w="12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465739" w:rsidRDefault="00C73CC4" w:rsidP="009D7733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C73CC4" w:rsidRDefault="00C73CC4" w:rsidP="00C73CC4">
      <w:pPr>
        <w:rPr>
          <w:rFonts w:asciiTheme="majorHAnsi" w:hAnsiTheme="majorHAnsi"/>
          <w:b/>
          <w:bCs/>
        </w:rPr>
      </w:pPr>
    </w:p>
    <w:p w:rsidR="00C73CC4" w:rsidRDefault="00C73CC4" w:rsidP="00C73CC4">
      <w:pPr>
        <w:rPr>
          <w:rFonts w:asciiTheme="majorHAnsi" w:hAnsiTheme="majorHAnsi"/>
          <w:b/>
          <w:bCs/>
        </w:rPr>
      </w:pPr>
    </w:p>
    <w:p w:rsidR="00C73CC4" w:rsidRPr="00990629" w:rsidRDefault="00C73CC4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>Man kan udover grundsatsen få det maksimale tillæg til sin SU, hvis ens forældre tjener mindre end 319.119 kr. om året før skat. I forbindelse med den nævnte SU-reform foreslog</w:t>
      </w:r>
      <w:r w:rsidR="0081336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3360">
        <w:rPr>
          <w:rFonts w:asciiTheme="majorHAnsi" w:hAnsiTheme="majorHAnsi"/>
          <w:b/>
          <w:bCs/>
          <w:sz w:val="24"/>
          <w:szCs w:val="24"/>
        </w:rPr>
        <w:t>[</w:t>
      </w:r>
      <w:r w:rsidR="00813360" w:rsidRPr="00E81489">
        <w:rPr>
          <w:rFonts w:asciiTheme="majorHAnsi" w:hAnsiTheme="majorHAnsi"/>
          <w:b/>
          <w:bCs/>
          <w:i/>
          <w:sz w:val="24"/>
          <w:szCs w:val="24"/>
        </w:rPr>
        <w:t>Socialdemokraterne/Venstre</w:t>
      </w:r>
      <w:r w:rsidR="00813360">
        <w:rPr>
          <w:rFonts w:asciiTheme="majorHAnsi" w:hAnsiTheme="majorHAnsi"/>
          <w:b/>
          <w:bCs/>
          <w:sz w:val="24"/>
          <w:szCs w:val="24"/>
        </w:rPr>
        <w:t>]</w:t>
      </w:r>
      <w:r w:rsidRPr="00990629">
        <w:rPr>
          <w:rFonts w:asciiTheme="majorHAnsi" w:hAnsiTheme="majorHAnsi"/>
          <w:b/>
          <w:bCs/>
          <w:sz w:val="24"/>
          <w:szCs w:val="24"/>
        </w:rPr>
        <w:t xml:space="preserve"> I forbindelse med aftale om SU-reform i 2013, ydermere at sænke dette loft for forældres indkomst til 279.500 kr.   </w:t>
      </w:r>
    </w:p>
    <w:p w:rsidR="00C73CC4" w:rsidRPr="00990629" w:rsidRDefault="00C73CC4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73CC4" w:rsidRPr="00990629" w:rsidRDefault="00C73CC4" w:rsidP="001D3D2B">
      <w:pPr>
        <w:pStyle w:val="Listeafsnit"/>
        <w:numPr>
          <w:ilvl w:val="0"/>
          <w:numId w:val="1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>Hvor enig eller uenig er du i dette forslag?</w:t>
      </w:r>
    </w:p>
    <w:p w:rsidR="00C73CC4" w:rsidRDefault="00C73CC4" w:rsidP="00C73CC4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-3460" w:type="dxa"/>
        <w:tblLayout w:type="fixed"/>
        <w:tblLook w:val="0000" w:firstRow="0" w:lastRow="0" w:firstColumn="0" w:lastColumn="0" w:noHBand="0" w:noVBand="0"/>
      </w:tblPr>
      <w:tblGrid>
        <w:gridCol w:w="10"/>
        <w:gridCol w:w="1242"/>
        <w:gridCol w:w="8"/>
        <w:gridCol w:w="1251"/>
        <w:gridCol w:w="1258"/>
        <w:gridCol w:w="1253"/>
        <w:gridCol w:w="1252"/>
        <w:gridCol w:w="1253"/>
      </w:tblGrid>
      <w:tr w:rsidR="00813360" w:rsidRPr="00465739" w:rsidTr="00D47362">
        <w:trPr>
          <w:trHeight w:val="653"/>
          <w:jc w:val="center"/>
        </w:trPr>
        <w:tc>
          <w:tcPr>
            <w:tcW w:w="1252" w:type="dxa"/>
            <w:gridSpan w:val="2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uenig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Uenig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Hverken/eller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Enig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enig</w:t>
            </w:r>
          </w:p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813360" w:rsidRPr="00465739" w:rsidTr="00D47362">
        <w:trPr>
          <w:gridBefore w:val="1"/>
          <w:wBefore w:w="10" w:type="dxa"/>
          <w:trHeight w:val="484"/>
          <w:jc w:val="center"/>
        </w:trPr>
        <w:tc>
          <w:tcPr>
            <w:tcW w:w="12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C73CC4" w:rsidRDefault="00C73CC4" w:rsidP="00C73CC4">
      <w:pPr>
        <w:rPr>
          <w:rFonts w:asciiTheme="majorHAnsi" w:hAnsiTheme="majorHAnsi"/>
          <w:b/>
          <w:bCs/>
        </w:rPr>
      </w:pPr>
    </w:p>
    <w:p w:rsidR="00C73CC4" w:rsidRPr="000F78E9" w:rsidRDefault="00C73CC4" w:rsidP="00C73CC4">
      <w:pPr>
        <w:pStyle w:val="Default"/>
        <w:rPr>
          <w:rFonts w:asciiTheme="majorHAnsi" w:hAnsiTheme="majorHAnsi"/>
          <w:b/>
          <w:bCs/>
        </w:rPr>
      </w:pPr>
    </w:p>
    <w:p w:rsidR="00C73CC4" w:rsidRPr="00990629" w:rsidRDefault="00813360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Det blev ligeledes foreslået af </w:t>
      </w:r>
      <w:r>
        <w:rPr>
          <w:rFonts w:asciiTheme="majorHAnsi" w:hAnsiTheme="majorHAnsi"/>
          <w:b/>
          <w:bCs/>
          <w:sz w:val="24"/>
          <w:szCs w:val="24"/>
        </w:rPr>
        <w:t>[</w:t>
      </w:r>
      <w:r w:rsidRPr="00E81489">
        <w:rPr>
          <w:rFonts w:asciiTheme="majorHAnsi" w:hAnsiTheme="majorHAnsi"/>
          <w:b/>
          <w:bCs/>
          <w:i/>
          <w:sz w:val="24"/>
          <w:szCs w:val="24"/>
        </w:rPr>
        <w:t>Socialdemokraterne/Venstre</w:t>
      </w:r>
      <w:r>
        <w:rPr>
          <w:rFonts w:asciiTheme="majorHAnsi" w:hAnsiTheme="majorHAnsi"/>
          <w:b/>
          <w:bCs/>
          <w:sz w:val="24"/>
          <w:szCs w:val="24"/>
        </w:rPr>
        <w:t>]</w:t>
      </w:r>
      <w:r w:rsidR="00C73CC4" w:rsidRPr="00990629">
        <w:rPr>
          <w:rFonts w:asciiTheme="majorHAnsi" w:hAnsiTheme="majorHAnsi"/>
          <w:b/>
          <w:bCs/>
          <w:sz w:val="24"/>
          <w:szCs w:val="24"/>
        </w:rPr>
        <w:t xml:space="preserve"> I forbindelse med aftale om SU-reform i 2013, at beregningen af SU-satsen ud fra forældrenes indkomst, når forældrene er fraskilte, også skal gælde for nye ægtefællers eller registrerede partneres indkomst. </w:t>
      </w:r>
    </w:p>
    <w:p w:rsidR="00C73CC4" w:rsidRPr="00990629" w:rsidRDefault="00C73CC4" w:rsidP="00C73CC4">
      <w:pPr>
        <w:pStyle w:val="Listeafsnit"/>
        <w:ind w:left="42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73CC4" w:rsidRPr="00990629" w:rsidRDefault="00C73CC4" w:rsidP="001D3D2B">
      <w:pPr>
        <w:pStyle w:val="Listeafsnit"/>
        <w:numPr>
          <w:ilvl w:val="0"/>
          <w:numId w:val="1"/>
        </w:numPr>
        <w:jc w:val="both"/>
        <w:rPr>
          <w:rFonts w:asciiTheme="majorHAnsi" w:hAnsiTheme="majorHAnsi"/>
          <w:b/>
          <w:bCs/>
          <w:sz w:val="24"/>
          <w:szCs w:val="24"/>
        </w:rPr>
      </w:pPr>
      <w:r w:rsidRPr="00990629">
        <w:rPr>
          <w:rFonts w:asciiTheme="majorHAnsi" w:hAnsiTheme="majorHAnsi"/>
          <w:b/>
          <w:bCs/>
          <w:sz w:val="24"/>
          <w:szCs w:val="24"/>
        </w:rPr>
        <w:t>Hvor uenig eller enig er du i dette forslag?</w:t>
      </w:r>
    </w:p>
    <w:p w:rsidR="00C73CC4" w:rsidRDefault="00C73CC4" w:rsidP="00C73CC4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0" w:type="auto"/>
        <w:jc w:val="center"/>
        <w:tblInd w:w="-3460" w:type="dxa"/>
        <w:tblLayout w:type="fixed"/>
        <w:tblLook w:val="0000" w:firstRow="0" w:lastRow="0" w:firstColumn="0" w:lastColumn="0" w:noHBand="0" w:noVBand="0"/>
      </w:tblPr>
      <w:tblGrid>
        <w:gridCol w:w="10"/>
        <w:gridCol w:w="1242"/>
        <w:gridCol w:w="8"/>
        <w:gridCol w:w="1251"/>
        <w:gridCol w:w="1258"/>
        <w:gridCol w:w="1253"/>
        <w:gridCol w:w="1252"/>
        <w:gridCol w:w="1253"/>
      </w:tblGrid>
      <w:tr w:rsidR="00813360" w:rsidRPr="00465739" w:rsidTr="00D47362">
        <w:trPr>
          <w:trHeight w:val="653"/>
          <w:jc w:val="center"/>
        </w:trPr>
        <w:tc>
          <w:tcPr>
            <w:tcW w:w="1252" w:type="dxa"/>
            <w:gridSpan w:val="2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uenig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Uenig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3 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Hverken/eller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Enig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Meget enig</w:t>
            </w:r>
          </w:p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813360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  <w:p w:rsidR="00813360" w:rsidRPr="00465739" w:rsidRDefault="00813360" w:rsidP="00D47362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813360" w:rsidRPr="00465739" w:rsidTr="00D47362">
        <w:trPr>
          <w:gridBefore w:val="1"/>
          <w:wBefore w:w="10" w:type="dxa"/>
          <w:trHeight w:val="484"/>
          <w:jc w:val="center"/>
        </w:trPr>
        <w:tc>
          <w:tcPr>
            <w:tcW w:w="12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3360" w:rsidRPr="00465739" w:rsidRDefault="00813360" w:rsidP="00D47362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990629" w:rsidRDefault="00990629" w:rsidP="00990629">
      <w:pPr>
        <w:autoSpaceDE w:val="0"/>
        <w:autoSpaceDN w:val="0"/>
        <w:adjustRightInd w:val="0"/>
        <w:rPr>
          <w:rFonts w:asciiTheme="majorHAnsi" w:hAnsiTheme="majorHAnsi"/>
          <w:bCs/>
          <w:sz w:val="24"/>
          <w:szCs w:val="24"/>
        </w:rPr>
      </w:pPr>
    </w:p>
    <w:p w:rsidR="00990629" w:rsidRPr="000A40FA" w:rsidRDefault="00990629" w:rsidP="000A40FA">
      <w:pPr>
        <w:autoSpaceDE w:val="0"/>
        <w:autoSpaceDN w:val="0"/>
        <w:jc w:val="both"/>
        <w:rPr>
          <w:rFonts w:asciiTheme="majorHAnsi" w:hAnsiTheme="majorHAnsi" w:cs="Arial"/>
          <w:sz w:val="16"/>
          <w:szCs w:val="16"/>
        </w:rPr>
      </w:pPr>
    </w:p>
    <w:p w:rsidR="00990629" w:rsidRDefault="00990629" w:rsidP="00990629">
      <w:pPr>
        <w:rPr>
          <w:rFonts w:asciiTheme="majorHAnsi" w:hAnsiTheme="majorHAnsi" w:cs="Arial"/>
          <w:sz w:val="16"/>
          <w:szCs w:val="16"/>
        </w:rPr>
      </w:pPr>
    </w:p>
    <w:p w:rsidR="0097498C" w:rsidRPr="000A40FA" w:rsidRDefault="0097498C" w:rsidP="00990629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  <w:r w:rsidRPr="000A40FA">
        <w:rPr>
          <w:rFonts w:asciiTheme="majorHAnsi" w:hAnsiTheme="majorHAnsi"/>
          <w:b/>
          <w:bCs/>
          <w:sz w:val="24"/>
          <w:szCs w:val="24"/>
        </w:rPr>
        <w:lastRenderedPageBreak/>
        <w:t>Nedenfor vil vi bede dig tage stilling til nogle forskellige cases. Læs gerne beskrivelsen grundigt før du tager stilling.</w:t>
      </w:r>
    </w:p>
    <w:p w:rsidR="0097498C" w:rsidRPr="000A40FA" w:rsidRDefault="0097498C" w:rsidP="009D2FD4">
      <w:pPr>
        <w:pStyle w:val="Default"/>
        <w:rPr>
          <w:rFonts w:asciiTheme="majorHAnsi" w:hAnsiTheme="majorHAnsi"/>
          <w:b/>
          <w:bCs/>
        </w:rPr>
      </w:pPr>
    </w:p>
    <w:p w:rsidR="00624997" w:rsidRPr="000A40FA" w:rsidRDefault="00624997" w:rsidP="009D2FD4">
      <w:pPr>
        <w:pStyle w:val="Default"/>
        <w:rPr>
          <w:rFonts w:asciiTheme="majorHAnsi" w:hAnsiTheme="majorHAnsi"/>
          <w:b/>
          <w:bCs/>
        </w:rPr>
      </w:pPr>
      <w:r w:rsidRPr="000A40FA">
        <w:rPr>
          <w:rFonts w:asciiTheme="majorHAnsi" w:hAnsiTheme="majorHAnsi"/>
          <w:b/>
          <w:bCs/>
        </w:rPr>
        <w:t>I Danmark modtager alle</w:t>
      </w:r>
      <w:r w:rsidR="00813360">
        <w:rPr>
          <w:rFonts w:asciiTheme="majorHAnsi" w:hAnsiTheme="majorHAnsi"/>
          <w:b/>
          <w:bCs/>
        </w:rPr>
        <w:t xml:space="preserve"> der har børn et tilskud fra staten (</w:t>
      </w:r>
      <w:r w:rsidRPr="000A40FA">
        <w:rPr>
          <w:rFonts w:asciiTheme="majorHAnsi" w:hAnsiTheme="majorHAnsi"/>
          <w:b/>
          <w:bCs/>
        </w:rPr>
        <w:t>børnepenge</w:t>
      </w:r>
      <w:r w:rsidR="00813360">
        <w:rPr>
          <w:rFonts w:asciiTheme="majorHAnsi" w:hAnsiTheme="majorHAnsi"/>
          <w:b/>
          <w:bCs/>
        </w:rPr>
        <w:t>)</w:t>
      </w:r>
      <w:r w:rsidRPr="000A40FA">
        <w:rPr>
          <w:rFonts w:asciiTheme="majorHAnsi" w:hAnsiTheme="majorHAnsi"/>
          <w:b/>
          <w:bCs/>
        </w:rPr>
        <w:t>, uafhængig</w:t>
      </w:r>
      <w:r w:rsidR="00813360">
        <w:rPr>
          <w:rFonts w:asciiTheme="majorHAnsi" w:hAnsiTheme="majorHAnsi"/>
          <w:b/>
          <w:bCs/>
        </w:rPr>
        <w:t>t af indkomst</w:t>
      </w:r>
      <w:r w:rsidRPr="000A40FA">
        <w:rPr>
          <w:rFonts w:asciiTheme="majorHAnsi" w:hAnsiTheme="majorHAnsi"/>
          <w:b/>
          <w:bCs/>
        </w:rPr>
        <w:t xml:space="preserve"> og arbejdssituation.</w:t>
      </w:r>
    </w:p>
    <w:p w:rsidR="00624997" w:rsidRPr="000A40FA" w:rsidRDefault="00624997" w:rsidP="009D2FD4">
      <w:pPr>
        <w:pStyle w:val="Default"/>
        <w:rPr>
          <w:rFonts w:asciiTheme="majorHAnsi" w:hAnsiTheme="majorHAnsi"/>
          <w:b/>
          <w:bCs/>
        </w:rPr>
      </w:pPr>
    </w:p>
    <w:p w:rsidR="00624997" w:rsidRPr="000A40FA" w:rsidRDefault="00624997" w:rsidP="00624997">
      <w:pPr>
        <w:rPr>
          <w:rFonts w:asciiTheme="majorHAnsi" w:hAnsiTheme="majorHAnsi"/>
          <w:b/>
          <w:bCs/>
          <w:sz w:val="24"/>
          <w:szCs w:val="24"/>
        </w:rPr>
      </w:pPr>
      <w:r w:rsidRPr="000A40FA">
        <w:rPr>
          <w:rFonts w:asciiTheme="majorHAnsi" w:hAnsiTheme="majorHAnsi"/>
          <w:b/>
          <w:bCs/>
          <w:sz w:val="24"/>
          <w:szCs w:val="24"/>
        </w:rPr>
        <w:t>Et eksempel på det er [</w:t>
      </w:r>
      <w:r w:rsidR="00874636" w:rsidRPr="000A40FA">
        <w:rPr>
          <w:rFonts w:asciiTheme="majorHAnsi" w:hAnsiTheme="majorHAnsi"/>
          <w:b/>
          <w:bCs/>
          <w:sz w:val="24"/>
          <w:szCs w:val="24"/>
        </w:rPr>
        <w:t xml:space="preserve">kroatiske </w:t>
      </w:r>
      <w:r w:rsidRPr="000A40FA">
        <w:rPr>
          <w:rFonts w:asciiTheme="majorHAnsi" w:hAnsiTheme="majorHAnsi"/>
          <w:b/>
          <w:bCs/>
          <w:sz w:val="24"/>
          <w:szCs w:val="24"/>
        </w:rPr>
        <w:t>Slobodan</w:t>
      </w:r>
      <w:r w:rsidR="00874636" w:rsidRPr="000A40FA">
        <w:rPr>
          <w:rFonts w:asciiTheme="majorHAnsi" w:hAnsiTheme="majorHAnsi"/>
          <w:b/>
          <w:bCs/>
          <w:sz w:val="24"/>
          <w:szCs w:val="24"/>
        </w:rPr>
        <w:t>/ Søren/ iranske</w:t>
      </w:r>
      <w:r w:rsidRPr="000A40FA">
        <w:rPr>
          <w:rFonts w:asciiTheme="majorHAnsi" w:hAnsiTheme="majorHAnsi"/>
          <w:b/>
          <w:bCs/>
          <w:sz w:val="24"/>
          <w:szCs w:val="24"/>
        </w:rPr>
        <w:t xml:space="preserve"> Said, </w:t>
      </w:r>
      <w:r w:rsidR="00874636" w:rsidRPr="000A40FA">
        <w:rPr>
          <w:rFonts w:asciiTheme="majorHAnsi" w:hAnsiTheme="majorHAnsi"/>
          <w:b/>
          <w:bCs/>
          <w:sz w:val="24"/>
          <w:szCs w:val="24"/>
        </w:rPr>
        <w:t xml:space="preserve">englænderen </w:t>
      </w:r>
      <w:r w:rsidRPr="000A40FA">
        <w:rPr>
          <w:rFonts w:asciiTheme="majorHAnsi" w:hAnsiTheme="majorHAnsi"/>
          <w:b/>
          <w:bCs/>
          <w:sz w:val="24"/>
          <w:szCs w:val="24"/>
        </w:rPr>
        <w:t>Sam]</w:t>
      </w:r>
      <w:r w:rsidR="00874636" w:rsidRPr="000A40FA">
        <w:rPr>
          <w:rFonts w:asciiTheme="majorHAnsi" w:hAnsiTheme="majorHAnsi"/>
          <w:b/>
          <w:bCs/>
          <w:sz w:val="24"/>
          <w:szCs w:val="24"/>
        </w:rPr>
        <w:t xml:space="preserve">. Han bor i Hvidovre og har tre børn. For dem får han omkring 40.000 kr. om året i børnepenge. </w:t>
      </w:r>
    </w:p>
    <w:p w:rsidR="00624997" w:rsidRDefault="00624997" w:rsidP="00624997">
      <w:pPr>
        <w:rPr>
          <w:rFonts w:asciiTheme="majorHAnsi" w:hAnsiTheme="majorHAnsi"/>
          <w:b/>
          <w:bCs/>
          <w:sz w:val="24"/>
          <w:szCs w:val="24"/>
        </w:rPr>
      </w:pPr>
    </w:p>
    <w:p w:rsidR="00624997" w:rsidRDefault="00624997" w:rsidP="00624997">
      <w:pPr>
        <w:rPr>
          <w:rFonts w:asciiTheme="majorHAnsi" w:hAnsiTheme="majorHAnsi"/>
          <w:b/>
          <w:bCs/>
          <w:sz w:val="24"/>
          <w:szCs w:val="24"/>
        </w:rPr>
      </w:pPr>
    </w:p>
    <w:p w:rsidR="00624997" w:rsidRPr="00874636" w:rsidRDefault="00874636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874636">
        <w:rPr>
          <w:rFonts w:asciiTheme="majorHAnsi" w:hAnsiTheme="majorHAnsi"/>
          <w:b/>
          <w:bCs/>
          <w:sz w:val="24"/>
          <w:szCs w:val="24"/>
        </w:rPr>
        <w:t>I hvor høj grad synes du dette er rimeligt?</w:t>
      </w:r>
    </w:p>
    <w:p w:rsidR="000A40FA" w:rsidRDefault="000A40FA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10334" w:type="dxa"/>
        <w:jc w:val="center"/>
        <w:tblInd w:w="5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8"/>
        <w:gridCol w:w="442"/>
        <w:gridCol w:w="993"/>
        <w:gridCol w:w="567"/>
        <w:gridCol w:w="850"/>
        <w:gridCol w:w="780"/>
        <w:gridCol w:w="921"/>
        <w:gridCol w:w="992"/>
        <w:gridCol w:w="567"/>
        <w:gridCol w:w="851"/>
        <w:gridCol w:w="1693"/>
      </w:tblGrid>
      <w:tr w:rsidR="000A40FA" w:rsidRPr="005A7D0E" w:rsidTr="009D7733">
        <w:trPr>
          <w:trHeight w:hRule="exact" w:val="160"/>
          <w:jc w:val="center"/>
        </w:trPr>
        <w:tc>
          <w:tcPr>
            <w:tcW w:w="1678" w:type="dxa"/>
            <w:shd w:val="pct5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442" w:type="dxa"/>
            <w:shd w:val="pct1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3" w:type="dxa"/>
            <w:shd w:val="pct1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0" w:type="dxa"/>
            <w:shd w:val="clear" w:color="auto" w:fill="A6A6A6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80" w:type="dxa"/>
            <w:shd w:val="pct5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21" w:type="dxa"/>
            <w:shd w:val="pct5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2" w:type="dxa"/>
            <w:shd w:val="pct5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pct9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1" w:type="dxa"/>
            <w:shd w:val="pct90" w:color="auto" w:fill="auto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693" w:type="dxa"/>
            <w:shd w:val="clear" w:color="auto" w:fill="000000"/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0A40FA" w:rsidRPr="005A7D0E" w:rsidTr="009D7733">
        <w:trPr>
          <w:jc w:val="center"/>
        </w:trPr>
        <w:tc>
          <w:tcPr>
            <w:tcW w:w="1678" w:type="dxa"/>
            <w:tcBorders>
              <w:bottom w:val="single" w:sz="4" w:space="0" w:color="auto"/>
            </w:tcBorders>
          </w:tcPr>
          <w:p w:rsidR="000A40FA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Slet ikke 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0A40FA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0A40FA" w:rsidRPr="005A7D0E" w:rsidRDefault="000A40FA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I høj grad</w:t>
            </w:r>
          </w:p>
        </w:tc>
      </w:tr>
      <w:tr w:rsidR="000A40FA" w:rsidRPr="005A7D0E" w:rsidTr="009D7733">
        <w:trPr>
          <w:jc w:val="center"/>
        </w:trPr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0A40FA" w:rsidRPr="005A7D0E" w:rsidRDefault="000A40FA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0FA" w:rsidRPr="005A7D0E" w:rsidRDefault="000A40FA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0A40FA" w:rsidRDefault="009D7733" w:rsidP="000A40FA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hAnsiTheme="majorHAnsi" w:cs="Arial"/>
          <w:b/>
          <w:sz w:val="16"/>
          <w:szCs w:val="16"/>
        </w:rPr>
        <w:pict>
          <v:rect id="_x0000_i1028" style="width:481.9pt;height:1pt" o:hralign="center" o:hrstd="t" o:hrnoshade="t" o:hr="t" fillcolor="black" stroked="f"/>
        </w:pict>
      </w:r>
    </w:p>
    <w:p w:rsidR="000A40FA" w:rsidRDefault="000A40FA" w:rsidP="000A40FA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</w:p>
    <w:p w:rsidR="0097498C" w:rsidRPr="000A40FA" w:rsidRDefault="0097498C" w:rsidP="0097498C">
      <w:pPr>
        <w:rPr>
          <w:rFonts w:asciiTheme="majorHAnsi" w:hAnsiTheme="majorHAnsi"/>
          <w:b/>
          <w:bCs/>
          <w:sz w:val="24"/>
          <w:szCs w:val="24"/>
        </w:rPr>
      </w:pPr>
      <w:r w:rsidRPr="000A40FA">
        <w:rPr>
          <w:rFonts w:asciiTheme="majorHAnsi" w:hAnsiTheme="majorHAnsi"/>
          <w:b/>
          <w:bCs/>
          <w:sz w:val="24"/>
          <w:szCs w:val="24"/>
        </w:rPr>
        <w:t>Forestil dig en [1: dansker/polak] som er taget til [1:Polen/Danmark] for at arbejde på en fabrik. Efter han har arbejdet på fabrikken i 6 m</w:t>
      </w:r>
      <w:r w:rsidR="00813360">
        <w:rPr>
          <w:rFonts w:asciiTheme="majorHAnsi" w:hAnsiTheme="majorHAnsi"/>
          <w:b/>
          <w:bCs/>
          <w:sz w:val="24"/>
          <w:szCs w:val="24"/>
        </w:rPr>
        <w:t xml:space="preserve">åneder lukker fabrikken og han </w:t>
      </w:r>
      <w:r w:rsidRPr="000A40FA">
        <w:rPr>
          <w:rFonts w:asciiTheme="majorHAnsi" w:hAnsiTheme="majorHAnsi"/>
          <w:b/>
          <w:bCs/>
          <w:sz w:val="24"/>
          <w:szCs w:val="24"/>
        </w:rPr>
        <w:t xml:space="preserve">mister sit arbejde. Da han ikke har anden indkomst, hævder han at have ret til [1:danske/polske] dagpenge. </w:t>
      </w:r>
    </w:p>
    <w:p w:rsidR="0097498C" w:rsidRPr="000A40FA" w:rsidRDefault="0097498C" w:rsidP="0097498C">
      <w:pPr>
        <w:rPr>
          <w:rFonts w:asciiTheme="majorHAnsi" w:hAnsiTheme="majorHAnsi"/>
          <w:b/>
          <w:bCs/>
          <w:sz w:val="24"/>
          <w:szCs w:val="24"/>
        </w:rPr>
      </w:pPr>
    </w:p>
    <w:p w:rsidR="0097498C" w:rsidRPr="000A40FA" w:rsidRDefault="0097498C" w:rsidP="0097498C">
      <w:pPr>
        <w:rPr>
          <w:rFonts w:asciiTheme="majorHAnsi" w:hAnsiTheme="majorHAnsi"/>
          <w:b/>
          <w:bCs/>
          <w:sz w:val="24"/>
          <w:szCs w:val="24"/>
        </w:rPr>
      </w:pPr>
    </w:p>
    <w:p w:rsidR="0097498C" w:rsidRPr="000A40FA" w:rsidRDefault="0097498C" w:rsidP="0097498C">
      <w:pPr>
        <w:rPr>
          <w:rFonts w:asciiTheme="majorHAnsi" w:hAnsiTheme="majorHAnsi"/>
          <w:b/>
          <w:bCs/>
          <w:sz w:val="24"/>
          <w:szCs w:val="24"/>
        </w:rPr>
      </w:pPr>
      <w:r w:rsidRPr="000A40FA">
        <w:rPr>
          <w:rFonts w:asciiTheme="majorHAnsi" w:hAnsiTheme="majorHAnsi"/>
          <w:b/>
          <w:bCs/>
          <w:sz w:val="24"/>
          <w:szCs w:val="24"/>
        </w:rPr>
        <w:t>Ved [en dansk domstol/polsk domstol /EU domstolen] mener imidlertid ikke at han har ret til dagpengene. I hvor høj grad synes du han burde have ret til dagpengene?</w:t>
      </w:r>
    </w:p>
    <w:p w:rsidR="0097498C" w:rsidRPr="0097498C" w:rsidRDefault="0097498C" w:rsidP="0097498C">
      <w:pPr>
        <w:rPr>
          <w:rFonts w:asciiTheme="majorHAnsi" w:hAnsiTheme="majorHAnsi"/>
          <w:b/>
          <w:bCs/>
          <w:sz w:val="24"/>
          <w:szCs w:val="24"/>
        </w:rPr>
      </w:pPr>
    </w:p>
    <w:p w:rsidR="00874636" w:rsidRDefault="00874636" w:rsidP="00874636">
      <w:pPr>
        <w:rPr>
          <w:rFonts w:asciiTheme="majorHAnsi" w:hAnsiTheme="majorHAnsi"/>
          <w:b/>
          <w:bCs/>
          <w:sz w:val="24"/>
          <w:szCs w:val="24"/>
        </w:rPr>
      </w:pPr>
    </w:p>
    <w:p w:rsidR="00874636" w:rsidRPr="00874636" w:rsidRDefault="00874636" w:rsidP="005F599B">
      <w:pPr>
        <w:pStyle w:val="Listeafsni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874636">
        <w:rPr>
          <w:rFonts w:asciiTheme="majorHAnsi" w:hAnsiTheme="majorHAnsi"/>
          <w:b/>
          <w:bCs/>
          <w:sz w:val="24"/>
          <w:szCs w:val="24"/>
        </w:rPr>
        <w:t xml:space="preserve">I hvor høj grad synes du </w:t>
      </w:r>
      <w:r w:rsidR="0097498C">
        <w:rPr>
          <w:rFonts w:asciiTheme="majorHAnsi" w:hAnsiTheme="majorHAnsi"/>
          <w:b/>
          <w:bCs/>
          <w:sz w:val="24"/>
          <w:szCs w:val="24"/>
        </w:rPr>
        <w:t>at han burde have ret til dagpengene?</w:t>
      </w:r>
    </w:p>
    <w:p w:rsidR="00874636" w:rsidRDefault="00874636" w:rsidP="00874636">
      <w:pPr>
        <w:rPr>
          <w:rFonts w:asciiTheme="majorHAnsi" w:hAnsiTheme="majorHAnsi"/>
          <w:b/>
          <w:bCs/>
          <w:sz w:val="24"/>
          <w:szCs w:val="24"/>
        </w:rPr>
      </w:pPr>
    </w:p>
    <w:tbl>
      <w:tblPr>
        <w:tblW w:w="10334" w:type="dxa"/>
        <w:jc w:val="center"/>
        <w:tblInd w:w="5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8"/>
        <w:gridCol w:w="442"/>
        <w:gridCol w:w="993"/>
        <w:gridCol w:w="567"/>
        <w:gridCol w:w="850"/>
        <w:gridCol w:w="780"/>
        <w:gridCol w:w="921"/>
        <w:gridCol w:w="992"/>
        <w:gridCol w:w="567"/>
        <w:gridCol w:w="851"/>
        <w:gridCol w:w="1693"/>
      </w:tblGrid>
      <w:tr w:rsidR="0097498C" w:rsidRPr="005A7D0E" w:rsidTr="00990629">
        <w:trPr>
          <w:trHeight w:hRule="exact" w:val="160"/>
          <w:jc w:val="center"/>
        </w:trPr>
        <w:tc>
          <w:tcPr>
            <w:tcW w:w="1678" w:type="dxa"/>
            <w:shd w:val="pct5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442" w:type="dxa"/>
            <w:shd w:val="pct1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3" w:type="dxa"/>
            <w:shd w:val="pct1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0" w:type="dxa"/>
            <w:shd w:val="clear" w:color="auto" w:fill="A6A6A6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80" w:type="dxa"/>
            <w:shd w:val="pct5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21" w:type="dxa"/>
            <w:shd w:val="pct5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92" w:type="dxa"/>
            <w:shd w:val="pct5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67" w:type="dxa"/>
            <w:shd w:val="pct9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851" w:type="dxa"/>
            <w:shd w:val="pct90" w:color="auto" w:fill="auto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693" w:type="dxa"/>
            <w:shd w:val="clear" w:color="auto" w:fill="000000"/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97498C" w:rsidRPr="005A7D0E" w:rsidTr="00990629">
        <w:trPr>
          <w:jc w:val="center"/>
        </w:trPr>
        <w:tc>
          <w:tcPr>
            <w:tcW w:w="1678" w:type="dxa"/>
            <w:tcBorders>
              <w:bottom w:val="single" w:sz="4" w:space="0" w:color="auto"/>
            </w:tcBorders>
          </w:tcPr>
          <w:p w:rsidR="0097498C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97498C" w:rsidRPr="005A7D0E" w:rsidRDefault="0097498C" w:rsidP="0097498C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Slet ikke 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7498C" w:rsidRPr="005A7D0E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:rsidR="0097498C" w:rsidRDefault="0097498C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97498C" w:rsidRPr="005A7D0E" w:rsidRDefault="0097498C" w:rsidP="0097498C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I høj grad</w:t>
            </w:r>
          </w:p>
        </w:tc>
      </w:tr>
      <w:tr w:rsidR="0097498C" w:rsidRPr="005A7D0E" w:rsidTr="00990629">
        <w:trPr>
          <w:jc w:val="center"/>
        </w:trPr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97498C" w:rsidRPr="005A7D0E" w:rsidRDefault="0097498C" w:rsidP="00990629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98C" w:rsidRPr="005A7D0E" w:rsidRDefault="0097498C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874636" w:rsidRDefault="009D7733" w:rsidP="00874636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hAnsiTheme="majorHAnsi" w:cs="Arial"/>
          <w:b/>
          <w:sz w:val="16"/>
          <w:szCs w:val="16"/>
        </w:rPr>
        <w:pict>
          <v:rect id="_x0000_i1029" style="width:481.9pt;height:1pt" o:hralign="center" o:hrstd="t" o:hrnoshade="t" o:hr="t" fillcolor="black" stroked="f"/>
        </w:pict>
      </w:r>
    </w:p>
    <w:p w:rsidR="00E81489" w:rsidRDefault="00E81489" w:rsidP="00E81489">
      <w:pPr>
        <w:pStyle w:val="Listeafsnit"/>
        <w:autoSpaceDE w:val="0"/>
        <w:autoSpaceDN w:val="0"/>
        <w:rPr>
          <w:rFonts w:ascii="Cambria" w:hAnsi="Cambria"/>
          <w:b/>
          <w:sz w:val="24"/>
          <w:szCs w:val="24"/>
        </w:rPr>
      </w:pPr>
    </w:p>
    <w:p w:rsidR="00E81489" w:rsidRDefault="00E81489" w:rsidP="00E81489">
      <w:pPr>
        <w:pStyle w:val="Listeafsnit"/>
        <w:autoSpaceDE w:val="0"/>
        <w:autoSpaceDN w:val="0"/>
        <w:rPr>
          <w:rFonts w:ascii="Cambria" w:hAnsi="Cambria"/>
          <w:b/>
          <w:sz w:val="24"/>
          <w:szCs w:val="24"/>
        </w:rPr>
      </w:pPr>
    </w:p>
    <w:p w:rsidR="00542DBD" w:rsidRPr="00874636" w:rsidRDefault="00542DBD" w:rsidP="005F599B">
      <w:pPr>
        <w:pStyle w:val="Listeafsnit"/>
        <w:numPr>
          <w:ilvl w:val="0"/>
          <w:numId w:val="1"/>
        </w:numPr>
        <w:autoSpaceDE w:val="0"/>
        <w:autoSpaceDN w:val="0"/>
        <w:rPr>
          <w:rFonts w:ascii="Cambria" w:hAnsi="Cambria"/>
          <w:b/>
          <w:sz w:val="24"/>
          <w:szCs w:val="24"/>
        </w:rPr>
      </w:pPr>
      <w:r w:rsidRPr="00874636">
        <w:rPr>
          <w:rFonts w:ascii="Cambria" w:hAnsi="Cambria"/>
          <w:b/>
          <w:sz w:val="24"/>
          <w:szCs w:val="24"/>
        </w:rPr>
        <w:t xml:space="preserve">Hvor meget tillid har du til hver enkelt af de følgende befolkningsgrupper? </w:t>
      </w:r>
    </w:p>
    <w:p w:rsidR="00542DBD" w:rsidRDefault="00542DBD" w:rsidP="00542DBD">
      <w:pPr>
        <w:autoSpaceDE w:val="0"/>
        <w:autoSpaceDN w:val="0"/>
        <w:rPr>
          <w:rFonts w:ascii="Cambria" w:hAnsi="Cambria"/>
          <w:sz w:val="24"/>
          <w:szCs w:val="24"/>
        </w:rPr>
      </w:pPr>
    </w:p>
    <w:p w:rsidR="00542DBD" w:rsidRDefault="00542DBD" w:rsidP="00542DBD">
      <w:pPr>
        <w:autoSpaceDE w:val="0"/>
        <w:autoSpaceDN w:val="0"/>
        <w:rPr>
          <w:rFonts w:ascii="Cambria" w:hAnsi="Cambria"/>
          <w:sz w:val="24"/>
          <w:szCs w:val="24"/>
        </w:rPr>
      </w:pPr>
    </w:p>
    <w:tbl>
      <w:tblPr>
        <w:tblW w:w="5000" w:type="pct"/>
        <w:jc w:val="center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70"/>
        <w:gridCol w:w="692"/>
        <w:gridCol w:w="1113"/>
        <w:gridCol w:w="426"/>
        <w:gridCol w:w="703"/>
        <w:gridCol w:w="426"/>
        <w:gridCol w:w="569"/>
        <w:gridCol w:w="530"/>
        <w:gridCol w:w="644"/>
        <w:gridCol w:w="703"/>
        <w:gridCol w:w="426"/>
        <w:gridCol w:w="571"/>
        <w:gridCol w:w="1279"/>
      </w:tblGrid>
      <w:tr w:rsidR="00542DBD" w:rsidRPr="005A7D0E" w:rsidTr="00990629">
        <w:trPr>
          <w:trHeight w:hRule="exact" w:val="160"/>
          <w:jc w:val="center"/>
        </w:trPr>
        <w:tc>
          <w:tcPr>
            <w:tcW w:w="898" w:type="pct"/>
            <w:shd w:val="pct5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16" w:type="pct"/>
            <w:gridSpan w:val="2"/>
            <w:shd w:val="pct5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16" w:type="pct"/>
            <w:shd w:val="pct1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57" w:type="pct"/>
            <w:shd w:val="pct1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16" w:type="pct"/>
            <w:shd w:val="clear" w:color="auto" w:fill="A6A6A6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89" w:type="pct"/>
            <w:shd w:val="clear" w:color="auto" w:fill="A6A6A6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69" w:type="pct"/>
            <w:shd w:val="pct5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27" w:type="pct"/>
            <w:shd w:val="pct5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57" w:type="pct"/>
            <w:shd w:val="pct5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16" w:type="pct"/>
            <w:shd w:val="pct9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90" w:type="pct"/>
            <w:shd w:val="pct90" w:color="auto" w:fill="auto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649" w:type="pct"/>
            <w:shd w:val="clear" w:color="auto" w:fill="000000"/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542DBD" w:rsidRPr="005A7D0E" w:rsidTr="00990629">
        <w:trPr>
          <w:jc w:val="center"/>
        </w:trPr>
        <w:tc>
          <w:tcPr>
            <w:tcW w:w="1249" w:type="pct"/>
            <w:gridSpan w:val="2"/>
            <w:tcBorders>
              <w:bottom w:val="single" w:sz="4" w:space="0" w:color="auto"/>
            </w:tcBorders>
          </w:tcPr>
          <w:p w:rsidR="00542DBD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542DBD" w:rsidRDefault="00542DBD" w:rsidP="009139B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542DBD" w:rsidRPr="005A7D0E" w:rsidRDefault="00542DBD" w:rsidP="009139B5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Slet ingen tillid</w:t>
            </w:r>
          </w:p>
        </w:tc>
        <w:tc>
          <w:tcPr>
            <w:tcW w:w="216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216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269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216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:rsidR="00542DBD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542DBD" w:rsidRPr="005A7D0E" w:rsidRDefault="00542DBD" w:rsidP="00990629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Fuldstændig tillid</w:t>
            </w:r>
          </w:p>
        </w:tc>
      </w:tr>
      <w:tr w:rsidR="00542DBD" w:rsidRPr="005A7D0E" w:rsidTr="009139B5">
        <w:trPr>
          <w:trHeight w:val="860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2DBD" w:rsidRPr="001018AB" w:rsidRDefault="00542DBD" w:rsidP="0099062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542DBD" w:rsidRPr="001018AB" w:rsidRDefault="00295575" w:rsidP="0099062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Svenskere</w:t>
            </w:r>
          </w:p>
        </w:tc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139B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  <w:tr w:rsidR="00542DBD" w:rsidRPr="005A7D0E" w:rsidTr="009139B5">
        <w:trPr>
          <w:trHeight w:val="860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2DBD" w:rsidRPr="001018AB" w:rsidRDefault="00542DBD" w:rsidP="0099062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542DBD" w:rsidRDefault="00295575" w:rsidP="00990629">
            <w:pPr>
              <w:jc w:val="center"/>
              <w:rPr>
                <w:rFonts w:asciiTheme="majorHAnsi" w:hAnsiTheme="majorHAnsi" w:cs="Arial"/>
                <w:b/>
                <w:sz w:val="18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Italienere</w:t>
            </w:r>
          </w:p>
        </w:tc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139B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  <w:tr w:rsidR="00542DBD" w:rsidRPr="005A7D0E" w:rsidTr="009139B5">
        <w:trPr>
          <w:trHeight w:val="860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2DBD" w:rsidRPr="001018AB" w:rsidRDefault="00542DBD" w:rsidP="0099062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542DBD" w:rsidRPr="001018AB" w:rsidRDefault="00295575" w:rsidP="0099062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Bulgarer</w:t>
            </w:r>
          </w:p>
        </w:tc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139B5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2DBD" w:rsidRPr="005A7D0E" w:rsidRDefault="00542DBD" w:rsidP="00990629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542DBD" w:rsidRDefault="00542DBD" w:rsidP="00542DBD">
      <w:pPr>
        <w:rPr>
          <w:rFonts w:asciiTheme="majorHAnsi" w:hAnsiTheme="majorHAnsi" w:cs="Arial"/>
          <w:sz w:val="16"/>
          <w:szCs w:val="16"/>
        </w:rPr>
      </w:pPr>
    </w:p>
    <w:p w:rsidR="00542DBD" w:rsidRDefault="00542DBD" w:rsidP="00542DBD">
      <w:pPr>
        <w:rPr>
          <w:rFonts w:asciiTheme="majorHAnsi" w:hAnsiTheme="majorHAnsi" w:cs="Arial"/>
          <w:sz w:val="16"/>
          <w:szCs w:val="16"/>
        </w:rPr>
      </w:pPr>
    </w:p>
    <w:p w:rsidR="00542DBD" w:rsidRDefault="00542DBD" w:rsidP="00542DBD">
      <w:pPr>
        <w:rPr>
          <w:rFonts w:asciiTheme="majorHAnsi" w:hAnsiTheme="majorHAnsi" w:cs="Arial"/>
          <w:sz w:val="16"/>
          <w:szCs w:val="16"/>
        </w:rPr>
      </w:pPr>
    </w:p>
    <w:p w:rsidR="00C73CC4" w:rsidRPr="000A40FA" w:rsidRDefault="00C73CC4" w:rsidP="00C73CC4">
      <w:pPr>
        <w:pStyle w:val="Listeafsnit"/>
        <w:numPr>
          <w:ilvl w:val="0"/>
          <w:numId w:val="1"/>
        </w:numPr>
        <w:autoSpaceDE w:val="0"/>
        <w:autoSpaceDN w:val="0"/>
        <w:jc w:val="both"/>
        <w:rPr>
          <w:rFonts w:ascii="Cambria" w:hAnsi="Cambria"/>
          <w:b/>
          <w:sz w:val="24"/>
          <w:szCs w:val="24"/>
        </w:rPr>
      </w:pPr>
      <w:r w:rsidRPr="000A40FA">
        <w:rPr>
          <w:rFonts w:ascii="Cambria" w:hAnsi="Cambria"/>
          <w:b/>
          <w:sz w:val="24"/>
          <w:szCs w:val="24"/>
        </w:rPr>
        <w:t xml:space="preserve">Der nævnes nu en række egenskaber. Hvor meget tillid har du til, at hver enkelt </w:t>
      </w:r>
      <w:r>
        <w:rPr>
          <w:rFonts w:ascii="Cambria" w:hAnsi="Cambria"/>
          <w:b/>
          <w:sz w:val="24"/>
          <w:szCs w:val="24"/>
        </w:rPr>
        <w:t xml:space="preserve">egenskab </w:t>
      </w:r>
      <w:r w:rsidRPr="000A40FA">
        <w:rPr>
          <w:rFonts w:ascii="Cambria" w:hAnsi="Cambria"/>
          <w:b/>
          <w:sz w:val="24"/>
          <w:szCs w:val="24"/>
        </w:rPr>
        <w:t xml:space="preserve">gælder for danske politikere? </w:t>
      </w:r>
    </w:p>
    <w:p w:rsidR="00C73CC4" w:rsidRDefault="00C73CC4" w:rsidP="00C73CC4">
      <w:pPr>
        <w:autoSpaceDE w:val="0"/>
        <w:autoSpaceDN w:val="0"/>
        <w:rPr>
          <w:rFonts w:ascii="Cambria" w:hAnsi="Cambria"/>
          <w:sz w:val="24"/>
          <w:szCs w:val="24"/>
        </w:rPr>
      </w:pPr>
    </w:p>
    <w:tbl>
      <w:tblPr>
        <w:tblW w:w="5228" w:type="pct"/>
        <w:jc w:val="center"/>
        <w:tblInd w:w="364" w:type="dxa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0"/>
        <w:gridCol w:w="1803"/>
        <w:gridCol w:w="14"/>
        <w:gridCol w:w="1057"/>
        <w:gridCol w:w="426"/>
        <w:gridCol w:w="678"/>
        <w:gridCol w:w="426"/>
        <w:gridCol w:w="546"/>
        <w:gridCol w:w="507"/>
        <w:gridCol w:w="616"/>
        <w:gridCol w:w="678"/>
        <w:gridCol w:w="426"/>
        <w:gridCol w:w="548"/>
        <w:gridCol w:w="1226"/>
      </w:tblGrid>
      <w:tr w:rsidR="00C73CC4" w:rsidRPr="005A7D0E" w:rsidTr="009139B5">
        <w:trPr>
          <w:trHeight w:hRule="exact" w:val="153"/>
          <w:jc w:val="center"/>
        </w:trPr>
        <w:tc>
          <w:tcPr>
            <w:tcW w:w="655" w:type="pct"/>
            <w:shd w:val="pct5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1395" w:type="pct"/>
            <w:gridSpan w:val="3"/>
            <w:shd w:val="pct5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07" w:type="pct"/>
            <w:shd w:val="pct1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29" w:type="pct"/>
            <w:shd w:val="pct1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07" w:type="pct"/>
            <w:shd w:val="clear" w:color="auto" w:fill="A6A6A6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65" w:type="pct"/>
            <w:shd w:val="clear" w:color="auto" w:fill="A6A6A6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46" w:type="pct"/>
            <w:shd w:val="pct5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99" w:type="pct"/>
            <w:shd w:val="pct5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29" w:type="pct"/>
            <w:shd w:val="pct5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07" w:type="pct"/>
            <w:shd w:val="pct9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266" w:type="pct"/>
            <w:shd w:val="pct90" w:color="auto" w:fill="auto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595" w:type="pct"/>
            <w:shd w:val="clear" w:color="auto" w:fill="000000"/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C73CC4" w:rsidRPr="005A7D0E" w:rsidTr="009139B5">
        <w:trPr>
          <w:trHeight w:val="605"/>
          <w:jc w:val="center"/>
        </w:trPr>
        <w:tc>
          <w:tcPr>
            <w:tcW w:w="1530" w:type="pct"/>
            <w:gridSpan w:val="2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</w:p>
        </w:tc>
        <w:tc>
          <w:tcPr>
            <w:tcW w:w="520" w:type="pct"/>
            <w:gridSpan w:val="2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0</w:t>
            </w:r>
          </w:p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Slet ingen tillid</w:t>
            </w:r>
          </w:p>
        </w:tc>
        <w:tc>
          <w:tcPr>
            <w:tcW w:w="207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</w:p>
        </w:tc>
        <w:tc>
          <w:tcPr>
            <w:tcW w:w="329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207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246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299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329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207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266" w:type="pct"/>
            <w:tcBorders>
              <w:bottom w:val="single" w:sz="4" w:space="0" w:color="auto"/>
            </w:tcBorders>
          </w:tcPr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595" w:type="pct"/>
            <w:tcBorders>
              <w:bottom w:val="single" w:sz="4" w:space="0" w:color="auto"/>
            </w:tcBorders>
          </w:tcPr>
          <w:p w:rsidR="00C73CC4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C73CC4" w:rsidRPr="005A7D0E" w:rsidRDefault="00C73CC4" w:rsidP="009D7733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Fuldstændig tillid</w:t>
            </w:r>
          </w:p>
        </w:tc>
      </w:tr>
      <w:tr w:rsidR="00C73CC4" w:rsidRPr="005A7D0E" w:rsidTr="009139B5">
        <w:trPr>
          <w:trHeight w:val="775"/>
          <w:jc w:val="center"/>
        </w:trPr>
        <w:tc>
          <w:tcPr>
            <w:tcW w:w="153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3CC4" w:rsidRPr="001018AB" w:rsidRDefault="00C73CC4" w:rsidP="009D7733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C73CC4" w:rsidRPr="009139B5" w:rsidRDefault="00C73CC4" w:rsidP="009139B5">
            <w:pPr>
              <w:ind w:left="-142" w:right="-194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 overholder deres valgløfter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  <w:tr w:rsidR="00C73CC4" w:rsidRPr="005A7D0E" w:rsidTr="009139B5">
        <w:trPr>
          <w:trHeight w:val="670"/>
          <w:jc w:val="center"/>
        </w:trPr>
        <w:tc>
          <w:tcPr>
            <w:tcW w:w="153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3CC4" w:rsidRPr="001018AB" w:rsidRDefault="00C73CC4" w:rsidP="009D7733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C73CC4" w:rsidRPr="00606065" w:rsidRDefault="00C73CC4" w:rsidP="009D7733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</w:t>
            </w:r>
            <w:r w:rsidRPr="00606065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træffer de rigtige beslutninger for landet</w:t>
            </w:r>
          </w:p>
          <w:p w:rsidR="00C73CC4" w:rsidRDefault="00C73CC4" w:rsidP="009D7733">
            <w:pPr>
              <w:jc w:val="center"/>
              <w:rPr>
                <w:rFonts w:asciiTheme="majorHAnsi" w:hAnsiTheme="majorHAnsi" w:cs="Arial"/>
                <w:b/>
                <w:sz w:val="18"/>
              </w:rPr>
            </w:pP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  <w:tr w:rsidR="00C73CC4" w:rsidRPr="005A7D0E" w:rsidTr="009139B5">
        <w:trPr>
          <w:trHeight w:val="652"/>
          <w:jc w:val="center"/>
        </w:trPr>
        <w:tc>
          <w:tcPr>
            <w:tcW w:w="153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C73CC4" w:rsidRPr="009139B5" w:rsidRDefault="00C73CC4" w:rsidP="009139B5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</w:t>
            </w:r>
            <w:r w:rsidRPr="00606065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er ærlige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  <w:tr w:rsidR="00C73CC4" w:rsidRPr="005A7D0E" w:rsidTr="009139B5">
        <w:trPr>
          <w:trHeight w:val="691"/>
          <w:jc w:val="center"/>
        </w:trPr>
        <w:tc>
          <w:tcPr>
            <w:tcW w:w="153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3CC4" w:rsidRDefault="00C73CC4" w:rsidP="009D7733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:rsidR="00C73CC4" w:rsidRPr="009139B5" w:rsidRDefault="00C73CC4" w:rsidP="009139B5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De</w:t>
            </w:r>
            <w:r w:rsidRPr="00606065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varetager vælgernes interesser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CC4" w:rsidRPr="005A7D0E" w:rsidRDefault="00C73CC4" w:rsidP="009D7733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C73CC4" w:rsidRDefault="00C73CC4" w:rsidP="00C73CC4">
      <w:pPr>
        <w:rPr>
          <w:rFonts w:asciiTheme="majorHAnsi" w:hAnsiTheme="majorHAnsi" w:cs="Arial"/>
          <w:sz w:val="16"/>
          <w:szCs w:val="16"/>
        </w:rPr>
      </w:pPr>
    </w:p>
    <w:p w:rsidR="000A40FA" w:rsidRDefault="000A40FA" w:rsidP="00542DBD">
      <w:pPr>
        <w:rPr>
          <w:rFonts w:asciiTheme="majorHAnsi" w:hAnsiTheme="majorHAnsi" w:cs="Arial"/>
          <w:sz w:val="16"/>
          <w:szCs w:val="16"/>
        </w:rPr>
      </w:pPr>
    </w:p>
    <w:p w:rsidR="000A40FA" w:rsidRDefault="000A40FA" w:rsidP="00542DBD">
      <w:pPr>
        <w:rPr>
          <w:rFonts w:asciiTheme="majorHAnsi" w:hAnsiTheme="majorHAnsi" w:cs="Arial"/>
          <w:sz w:val="16"/>
          <w:szCs w:val="16"/>
        </w:rPr>
      </w:pPr>
    </w:p>
    <w:p w:rsidR="009D2FD4" w:rsidRDefault="009D2FD4" w:rsidP="009D2FD4">
      <w:pPr>
        <w:pStyle w:val="Default"/>
        <w:rPr>
          <w:rFonts w:asciiTheme="majorHAnsi" w:hAnsiTheme="majorHAnsi"/>
          <w:b/>
          <w:bCs/>
        </w:rPr>
      </w:pPr>
      <w:r w:rsidRPr="009D2FD4">
        <w:rPr>
          <w:rFonts w:asciiTheme="majorHAnsi" w:hAnsiTheme="majorHAnsi"/>
          <w:b/>
          <w:bCs/>
        </w:rPr>
        <w:t>Nu kommer der nogle spørgsmål til din holdning og viden om EU.</w:t>
      </w:r>
    </w:p>
    <w:p w:rsidR="009D2FD4" w:rsidRPr="009D2FD4" w:rsidRDefault="009D2FD4" w:rsidP="009D2FD4">
      <w:pPr>
        <w:pStyle w:val="Default"/>
        <w:rPr>
          <w:rFonts w:asciiTheme="majorHAnsi" w:hAnsiTheme="majorHAnsi"/>
          <w:b/>
          <w:bCs/>
        </w:rPr>
      </w:pPr>
    </w:p>
    <w:p w:rsidR="009D2FD4" w:rsidRPr="009D2FD4" w:rsidRDefault="009D2FD4" w:rsidP="009D2FD4">
      <w:pPr>
        <w:rPr>
          <w:rFonts w:asciiTheme="majorHAnsi" w:hAnsiTheme="majorHAnsi"/>
          <w:sz w:val="24"/>
          <w:szCs w:val="24"/>
        </w:rPr>
      </w:pPr>
    </w:p>
    <w:p w:rsidR="008C7A1C" w:rsidRPr="00F278BB" w:rsidRDefault="008C7A1C" w:rsidP="00C73CC4">
      <w:pPr>
        <w:pStyle w:val="Listeafsnit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278BB">
        <w:rPr>
          <w:rFonts w:asciiTheme="majorHAnsi" w:hAnsiTheme="majorHAnsi"/>
          <w:b/>
          <w:bCs/>
          <w:sz w:val="24"/>
          <w:szCs w:val="24"/>
        </w:rPr>
        <w:t>Hvor enig eller uenig er du i følgende udsagn?</w:t>
      </w:r>
    </w:p>
    <w:p w:rsidR="008C7A1C" w:rsidRDefault="008C7A1C" w:rsidP="008C7A1C">
      <w:pPr>
        <w:pStyle w:val="Listeafsnit"/>
      </w:pPr>
    </w:p>
    <w:tbl>
      <w:tblPr>
        <w:tblW w:w="0" w:type="auto"/>
        <w:jc w:val="center"/>
        <w:tblInd w:w="-1228" w:type="dxa"/>
        <w:tblLayout w:type="fixed"/>
        <w:tblLook w:val="0000" w:firstRow="0" w:lastRow="0" w:firstColumn="0" w:lastColumn="0" w:noHBand="0" w:noVBand="0"/>
      </w:tblPr>
      <w:tblGrid>
        <w:gridCol w:w="3365"/>
        <w:gridCol w:w="850"/>
        <w:gridCol w:w="142"/>
        <w:gridCol w:w="142"/>
        <w:gridCol w:w="709"/>
        <w:gridCol w:w="179"/>
        <w:gridCol w:w="850"/>
        <w:gridCol w:w="672"/>
        <w:gridCol w:w="992"/>
        <w:gridCol w:w="1095"/>
      </w:tblGrid>
      <w:tr w:rsidR="008C7A1C" w:rsidRPr="00465739" w:rsidTr="008C7A1C">
        <w:trPr>
          <w:trHeight w:hRule="exact" w:val="80"/>
          <w:jc w:val="center"/>
        </w:trPr>
        <w:tc>
          <w:tcPr>
            <w:tcW w:w="3365" w:type="dxa"/>
            <w:shd w:val="clear" w:color="auto" w:fill="F2F2F2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134" w:type="dxa"/>
            <w:gridSpan w:val="3"/>
            <w:shd w:val="clear" w:color="auto" w:fill="F2F2F2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88" w:type="dxa"/>
            <w:gridSpan w:val="2"/>
            <w:shd w:val="clear" w:color="auto" w:fill="F2F2F2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850" w:type="dxa"/>
            <w:shd w:val="clear" w:color="auto" w:fill="D9D9D9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672" w:type="dxa"/>
            <w:shd w:val="clear" w:color="auto" w:fill="D9D9D9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992" w:type="dxa"/>
            <w:shd w:val="clear" w:color="auto" w:fill="A6A6A6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095" w:type="dxa"/>
          </w:tcPr>
          <w:p w:rsidR="008C7A1C" w:rsidRPr="00465739" w:rsidRDefault="008C7A1C" w:rsidP="008C7A1C">
            <w:pPr>
              <w:pStyle w:val="qtekst"/>
              <w:jc w:val="center"/>
              <w:rPr>
                <w:rFonts w:ascii="Calibri" w:hAnsi="Calibri"/>
                <w:sz w:val="22"/>
              </w:rPr>
            </w:pPr>
          </w:p>
        </w:tc>
      </w:tr>
      <w:tr w:rsidR="008C7A1C" w:rsidRPr="00465739" w:rsidTr="008C7A1C">
        <w:trPr>
          <w:jc w:val="center"/>
        </w:trPr>
        <w:tc>
          <w:tcPr>
            <w:tcW w:w="3365" w:type="dxa"/>
            <w:tcBorders>
              <w:bottom w:val="single" w:sz="4" w:space="0" w:color="auto"/>
            </w:tcBorders>
          </w:tcPr>
          <w:p w:rsidR="008C7A1C" w:rsidRDefault="008C7A1C" w:rsidP="008C7A1C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Udsagn: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  <w:p w:rsidR="008C7A1C" w:rsidRPr="00465739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Meget </w:t>
            </w:r>
            <w:r w:rsidR="009139B5">
              <w:rPr>
                <w:rFonts w:ascii="Calibri" w:hAnsi="Calibri"/>
                <w:sz w:val="18"/>
              </w:rPr>
              <w:t>u</w:t>
            </w:r>
            <w:r>
              <w:rPr>
                <w:rFonts w:ascii="Calibri" w:hAnsi="Calibri"/>
                <w:sz w:val="18"/>
              </w:rPr>
              <w:t>enig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  <w:p w:rsidR="008C7A1C" w:rsidRPr="00465739" w:rsidRDefault="009139B5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Ue</w:t>
            </w:r>
            <w:r w:rsidR="008C7A1C">
              <w:rPr>
                <w:rFonts w:ascii="Calibri" w:hAnsi="Calibri"/>
                <w:sz w:val="18"/>
              </w:rPr>
              <w:t>nig</w:t>
            </w:r>
          </w:p>
        </w:tc>
        <w:tc>
          <w:tcPr>
            <w:tcW w:w="1029" w:type="dxa"/>
            <w:gridSpan w:val="2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  <w:p w:rsidR="008C7A1C" w:rsidRPr="00465739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Hverken enig eller uenig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  <w:p w:rsidR="008C7A1C" w:rsidRPr="00465739" w:rsidRDefault="009139B5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</w:t>
            </w:r>
            <w:r w:rsidR="008C7A1C">
              <w:rPr>
                <w:rFonts w:ascii="Calibri" w:hAnsi="Calibri"/>
                <w:sz w:val="18"/>
              </w:rPr>
              <w:t>nig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Meget </w:t>
            </w:r>
            <w:r w:rsidR="009139B5"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z w:val="18"/>
              </w:rPr>
              <w:t>nig</w:t>
            </w:r>
          </w:p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:rsidR="008C7A1C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99</w:t>
            </w:r>
          </w:p>
          <w:p w:rsidR="008C7A1C" w:rsidRPr="00465739" w:rsidRDefault="008C7A1C" w:rsidP="009139B5">
            <w:pPr>
              <w:pStyle w:val="qtekst"/>
              <w:jc w:val="center"/>
              <w:rPr>
                <w:rFonts w:ascii="Calibri" w:hAnsi="Calibri"/>
                <w:sz w:val="18"/>
              </w:rPr>
            </w:pPr>
            <w:r w:rsidRPr="00465739">
              <w:rPr>
                <w:rFonts w:ascii="Calibri" w:hAnsi="Calibri"/>
                <w:sz w:val="18"/>
              </w:rPr>
              <w:t>Ved ikke</w:t>
            </w:r>
          </w:p>
        </w:tc>
      </w:tr>
      <w:tr w:rsidR="008C7A1C" w:rsidRPr="00465739" w:rsidTr="009139B5">
        <w:trPr>
          <w:trHeight w:val="839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6505CB" w:rsidRDefault="008C7A1C" w:rsidP="008C7A1C">
            <w:pPr>
              <w:spacing w:after="200" w:line="276" w:lineRule="auto"/>
            </w:pPr>
            <w:r>
              <w:t>”Jeg er tilfreds med mængden af undervisning jeg har fået om EU i gymnasiet.”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9139B5" w:rsidP="009139B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t xml:space="preserve">   </w:t>
            </w:r>
            <w:r w:rsidR="008C7A1C"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A1C"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="008C7A1C" w:rsidRPr="00465739">
              <w:rPr>
                <w:rFonts w:ascii="Calibri" w:hAnsi="Calibri" w:cs="Arial"/>
                <w:sz w:val="18"/>
              </w:rPr>
            </w:r>
            <w:r w:rsidR="008C7A1C"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7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9139B5" w:rsidP="009139B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t xml:space="preserve">  </w:t>
            </w:r>
            <w:r w:rsidR="008C7A1C"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A1C"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="008C7A1C" w:rsidRPr="00465739">
              <w:rPr>
                <w:rFonts w:ascii="Calibri" w:hAnsi="Calibri" w:cs="Arial"/>
                <w:sz w:val="18"/>
              </w:rPr>
            </w:r>
            <w:r w:rsidR="008C7A1C"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  <w:tr w:rsidR="008C7A1C" w:rsidRPr="00465739" w:rsidTr="009139B5">
        <w:trPr>
          <w:trHeight w:val="925"/>
          <w:jc w:val="center"/>
        </w:trPr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C32C9B" w:rsidRDefault="008C7A1C" w:rsidP="008C7A1C">
            <w:r>
              <w:t>”Jeg er tilfreds med mængden af undervisning jeg fik om EU i folkeskolen.”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9139B5" w:rsidP="009139B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t xml:space="preserve">   </w:t>
            </w:r>
            <w:r w:rsidR="008C7A1C"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A1C"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="008C7A1C" w:rsidRPr="00465739">
              <w:rPr>
                <w:rFonts w:ascii="Calibri" w:hAnsi="Calibri" w:cs="Arial"/>
                <w:sz w:val="18"/>
              </w:rPr>
            </w:r>
            <w:r w:rsidR="008C7A1C"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17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9139B5" w:rsidP="009139B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cs="Arial"/>
                <w:sz w:val="18"/>
              </w:rPr>
              <w:t xml:space="preserve">  </w:t>
            </w:r>
            <w:r w:rsidR="008C7A1C"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A1C"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="008C7A1C" w:rsidRPr="00465739">
              <w:rPr>
                <w:rFonts w:ascii="Calibri" w:hAnsi="Calibri" w:cs="Arial"/>
                <w:sz w:val="18"/>
              </w:rPr>
            </w:r>
            <w:r w:rsidR="008C7A1C"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465739" w:rsidRDefault="008C7A1C" w:rsidP="009139B5">
            <w:pPr>
              <w:jc w:val="center"/>
              <w:rPr>
                <w:rFonts w:ascii="Calibri" w:hAnsi="Calibri"/>
                <w:sz w:val="22"/>
              </w:rPr>
            </w:pPr>
            <w:r w:rsidRPr="00465739">
              <w:rPr>
                <w:rFonts w:ascii="Calibri" w:hAnsi="Calibr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739">
              <w:rPr>
                <w:rFonts w:ascii="Calibri" w:hAnsi="Calibri" w:cs="Arial"/>
                <w:sz w:val="18"/>
              </w:rPr>
              <w:instrText xml:space="preserve"> FORMCHECKBOX </w:instrText>
            </w:r>
            <w:r w:rsidRPr="00465739">
              <w:rPr>
                <w:rFonts w:ascii="Calibri" w:hAnsi="Calibri" w:cs="Arial"/>
                <w:sz w:val="18"/>
              </w:rPr>
            </w:r>
            <w:r w:rsidRPr="00465739">
              <w:rPr>
                <w:rFonts w:ascii="Calibri" w:hAnsi="Calibri" w:cs="Arial"/>
                <w:sz w:val="18"/>
              </w:rPr>
              <w:fldChar w:fldCharType="end"/>
            </w:r>
          </w:p>
        </w:tc>
      </w:tr>
    </w:tbl>
    <w:p w:rsidR="008C7A1C" w:rsidRDefault="008C7A1C" w:rsidP="008C7A1C">
      <w:pPr>
        <w:rPr>
          <w:rFonts w:ascii="Calibri" w:hAnsi="Calibri"/>
          <w:color w:val="1F497D"/>
          <w:sz w:val="22"/>
          <w:szCs w:val="22"/>
        </w:rPr>
      </w:pPr>
    </w:p>
    <w:p w:rsidR="009D2FD4" w:rsidRDefault="009D2FD4" w:rsidP="009D2FD4">
      <w:pPr>
        <w:pStyle w:val="Default"/>
        <w:rPr>
          <w:rFonts w:asciiTheme="majorHAnsi" w:hAnsiTheme="majorHAnsi"/>
          <w:b/>
          <w:bCs/>
        </w:rPr>
      </w:pPr>
    </w:p>
    <w:p w:rsidR="00900ED4" w:rsidRDefault="009D2FD4" w:rsidP="00900ED4">
      <w:pPr>
        <w:pStyle w:val="Default"/>
        <w:rPr>
          <w:rFonts w:asciiTheme="majorHAnsi" w:hAnsiTheme="majorHAnsi"/>
          <w:b/>
          <w:bCs/>
        </w:rPr>
      </w:pPr>
      <w:r w:rsidRPr="002A7F53">
        <w:rPr>
          <w:rFonts w:asciiTheme="majorHAnsi" w:hAnsiTheme="majorHAnsi"/>
          <w:b/>
          <w:bCs/>
        </w:rPr>
        <w:t xml:space="preserve"> </w:t>
      </w:r>
    </w:p>
    <w:p w:rsidR="009D2FD4" w:rsidRPr="00900ED4" w:rsidRDefault="009D2FD4" w:rsidP="00C73CC4">
      <w:pPr>
        <w:pStyle w:val="Default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Kunne du godt tænke dig at vide mere om EU</w:t>
      </w:r>
      <w:r w:rsidRPr="002A7F53">
        <w:rPr>
          <w:rFonts w:asciiTheme="majorHAnsi" w:hAnsiTheme="majorHAnsi"/>
          <w:b/>
          <w:bCs/>
        </w:rPr>
        <w:t>?</w:t>
      </w:r>
    </w:p>
    <w:p w:rsidR="009D2FD4" w:rsidRPr="005A7D0E" w:rsidRDefault="009D2FD4" w:rsidP="009D2FD4">
      <w:pPr>
        <w:spacing w:before="120"/>
        <w:rPr>
          <w:rFonts w:asciiTheme="majorHAnsi" w:hAnsiTheme="majorHAnsi" w:cs="Arial"/>
          <w:sz w:val="16"/>
          <w:szCs w:val="16"/>
        </w:rPr>
      </w:pPr>
    </w:p>
    <w:tbl>
      <w:tblPr>
        <w:tblW w:w="4741" w:type="pct"/>
        <w:jc w:val="center"/>
        <w:tblInd w:w="5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76"/>
        <w:gridCol w:w="733"/>
        <w:gridCol w:w="732"/>
        <w:gridCol w:w="732"/>
        <w:gridCol w:w="725"/>
        <w:gridCol w:w="725"/>
        <w:gridCol w:w="725"/>
        <w:gridCol w:w="732"/>
        <w:gridCol w:w="1321"/>
        <w:gridCol w:w="1741"/>
      </w:tblGrid>
      <w:tr w:rsidR="009D2FD4" w:rsidRPr="005A7D0E" w:rsidTr="00D47B67">
        <w:trPr>
          <w:trHeight w:hRule="exact" w:val="160"/>
          <w:jc w:val="center"/>
        </w:trPr>
        <w:tc>
          <w:tcPr>
            <w:tcW w:w="629" w:type="pct"/>
            <w:shd w:val="pct5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1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1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clear" w:color="auto" w:fill="A6A6A6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clear" w:color="auto" w:fill="A6A6A6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pct5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pct5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9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07" w:type="pct"/>
            <w:shd w:val="pct9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32" w:type="pct"/>
            <w:shd w:val="clear" w:color="auto" w:fill="000000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9D2FD4" w:rsidRPr="005A7D0E" w:rsidTr="00D47B67">
        <w:trPr>
          <w:jc w:val="center"/>
        </w:trPr>
        <w:tc>
          <w:tcPr>
            <w:tcW w:w="629" w:type="pct"/>
            <w:tcBorders>
              <w:bottom w:val="single" w:sz="4" w:space="0" w:color="auto"/>
            </w:tcBorders>
          </w:tcPr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  <w:r w:rsidRPr="005A7D0E">
              <w:rPr>
                <w:rFonts w:asciiTheme="majorHAnsi" w:hAnsiTheme="majorHAnsi"/>
                <w:sz w:val="18"/>
              </w:rPr>
              <w:t xml:space="preserve"> </w:t>
            </w:r>
          </w:p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Slet ikke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5</w:t>
            </w: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I meget høj grad</w:t>
            </w:r>
          </w:p>
        </w:tc>
      </w:tr>
      <w:tr w:rsidR="009D2FD4" w:rsidRPr="005A7D0E" w:rsidTr="00D47B67">
        <w:trPr>
          <w:jc w:val="center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9D2FD4" w:rsidRPr="005A7D0E" w:rsidRDefault="009D2FD4" w:rsidP="009D2FD4">
      <w:pPr>
        <w:spacing w:before="120"/>
        <w:rPr>
          <w:rFonts w:asciiTheme="majorHAnsi" w:hAnsiTheme="majorHAnsi" w:cs="Arial"/>
          <w:sz w:val="16"/>
          <w:szCs w:val="16"/>
        </w:rPr>
      </w:pPr>
    </w:p>
    <w:p w:rsidR="009D2FD4" w:rsidRDefault="009D2FD4" w:rsidP="009D2FD4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</w:p>
    <w:p w:rsidR="000A40FA" w:rsidRPr="000A40FA" w:rsidRDefault="000A40FA" w:rsidP="000A40FA">
      <w:pPr>
        <w:pStyle w:val="Default"/>
        <w:rPr>
          <w:rFonts w:asciiTheme="majorHAnsi" w:hAnsiTheme="majorHAnsi"/>
        </w:rPr>
      </w:pPr>
    </w:p>
    <w:p w:rsidR="000A40FA" w:rsidRPr="000A40FA" w:rsidRDefault="000A40FA" w:rsidP="000A40FA">
      <w:pPr>
        <w:pStyle w:val="Default"/>
        <w:ind w:left="360"/>
        <w:rPr>
          <w:rFonts w:asciiTheme="majorHAnsi" w:hAnsiTheme="majorHAnsi"/>
        </w:rPr>
      </w:pPr>
    </w:p>
    <w:p w:rsidR="00C73CC4" w:rsidRDefault="00C73CC4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hAnsiTheme="majorHAnsi"/>
          <w:b/>
          <w:bCs/>
        </w:rPr>
        <w:br w:type="page"/>
      </w:r>
    </w:p>
    <w:p w:rsidR="009D2FD4" w:rsidRPr="002A7F53" w:rsidRDefault="009D2FD4" w:rsidP="00C73CC4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>Kunne du godt tænke dig mere eller mindre EU stof i medierne?</w:t>
      </w:r>
    </w:p>
    <w:p w:rsidR="009D2FD4" w:rsidRPr="005A7D0E" w:rsidRDefault="009D2FD4" w:rsidP="009D2FD4">
      <w:pPr>
        <w:spacing w:before="120"/>
        <w:rPr>
          <w:rFonts w:asciiTheme="majorHAnsi" w:hAnsiTheme="majorHAnsi" w:cs="Arial"/>
          <w:sz w:val="16"/>
          <w:szCs w:val="16"/>
        </w:rPr>
      </w:pPr>
    </w:p>
    <w:tbl>
      <w:tblPr>
        <w:tblW w:w="4741" w:type="pct"/>
        <w:jc w:val="center"/>
        <w:tblInd w:w="51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76"/>
        <w:gridCol w:w="733"/>
        <w:gridCol w:w="732"/>
        <w:gridCol w:w="732"/>
        <w:gridCol w:w="725"/>
        <w:gridCol w:w="725"/>
        <w:gridCol w:w="725"/>
        <w:gridCol w:w="732"/>
        <w:gridCol w:w="1321"/>
        <w:gridCol w:w="1741"/>
      </w:tblGrid>
      <w:tr w:rsidR="009D2FD4" w:rsidRPr="005A7D0E" w:rsidTr="00D47B67">
        <w:trPr>
          <w:trHeight w:hRule="exact" w:val="160"/>
          <w:jc w:val="center"/>
        </w:trPr>
        <w:tc>
          <w:tcPr>
            <w:tcW w:w="629" w:type="pct"/>
            <w:shd w:val="pct5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1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1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clear" w:color="auto" w:fill="A6A6A6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clear" w:color="auto" w:fill="A6A6A6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pct5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88" w:type="pct"/>
            <w:shd w:val="pct5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392" w:type="pct"/>
            <w:shd w:val="pct9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707" w:type="pct"/>
            <w:shd w:val="pct90" w:color="auto" w:fill="auto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  <w:tc>
          <w:tcPr>
            <w:tcW w:w="932" w:type="pct"/>
            <w:shd w:val="clear" w:color="auto" w:fill="000000"/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9D2FD4" w:rsidRPr="005A7D0E" w:rsidTr="00D47B67">
        <w:trPr>
          <w:jc w:val="center"/>
        </w:trPr>
        <w:tc>
          <w:tcPr>
            <w:tcW w:w="629" w:type="pct"/>
            <w:tcBorders>
              <w:bottom w:val="single" w:sz="4" w:space="0" w:color="auto"/>
            </w:tcBorders>
          </w:tcPr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</w:t>
            </w:r>
            <w:r w:rsidRPr="005A7D0E">
              <w:rPr>
                <w:rFonts w:asciiTheme="majorHAnsi" w:hAnsiTheme="majorHAnsi"/>
                <w:sz w:val="18"/>
              </w:rPr>
              <w:t xml:space="preserve"> </w:t>
            </w:r>
          </w:p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Meget mindre EU 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2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3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4</w:t>
            </w: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5</w:t>
            </w:r>
          </w:p>
          <w:p w:rsidR="000F78E9" w:rsidRPr="005A7D0E" w:rsidRDefault="000F78E9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6</w:t>
            </w:r>
          </w:p>
        </w:tc>
        <w:tc>
          <w:tcPr>
            <w:tcW w:w="388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7</w:t>
            </w:r>
          </w:p>
        </w:tc>
        <w:tc>
          <w:tcPr>
            <w:tcW w:w="392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8</w:t>
            </w: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 w:rsidRPr="005A7D0E">
              <w:rPr>
                <w:rFonts w:asciiTheme="majorHAnsi" w:hAnsiTheme="majorHAnsi"/>
                <w:sz w:val="18"/>
              </w:rPr>
              <w:t>9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10</w:t>
            </w:r>
          </w:p>
          <w:p w:rsidR="009D2FD4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Meget </w:t>
            </w:r>
          </w:p>
          <w:p w:rsidR="009D2FD4" w:rsidRPr="005A7D0E" w:rsidRDefault="009D2FD4" w:rsidP="00D47B67">
            <w:pPr>
              <w:pStyle w:val="qtekst"/>
              <w:jc w:val="center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mere EU</w:t>
            </w:r>
          </w:p>
        </w:tc>
      </w:tr>
      <w:tr w:rsidR="009D2FD4" w:rsidRPr="005A7D0E" w:rsidTr="00D47B67">
        <w:trPr>
          <w:jc w:val="center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7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2FD4" w:rsidRPr="005A7D0E" w:rsidRDefault="009D2FD4" w:rsidP="00D47B67">
            <w:pPr>
              <w:jc w:val="center"/>
              <w:rPr>
                <w:rFonts w:asciiTheme="majorHAnsi" w:hAnsiTheme="majorHAnsi"/>
                <w:sz w:val="22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</w:p>
        </w:tc>
      </w:tr>
    </w:tbl>
    <w:p w:rsidR="008C7A1C" w:rsidRDefault="008C7A1C" w:rsidP="008C7A1C">
      <w:pPr>
        <w:rPr>
          <w:rFonts w:ascii="Calibri" w:hAnsi="Calibri"/>
          <w:color w:val="1F497D"/>
          <w:sz w:val="22"/>
          <w:szCs w:val="22"/>
        </w:rPr>
      </w:pPr>
    </w:p>
    <w:p w:rsidR="009D2FD4" w:rsidRDefault="009D2FD4" w:rsidP="008C7A1C">
      <w:pPr>
        <w:rPr>
          <w:rFonts w:ascii="Calibri" w:hAnsi="Calibri"/>
          <w:color w:val="1F497D"/>
          <w:sz w:val="22"/>
          <w:szCs w:val="22"/>
        </w:rPr>
      </w:pPr>
    </w:p>
    <w:p w:rsidR="008C7A1C" w:rsidRDefault="008C7A1C" w:rsidP="00C73CC4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Hvor har du din viden om EU</w:t>
      </w:r>
      <w:r w:rsidR="000F78E9">
        <w:rPr>
          <w:rFonts w:asciiTheme="majorHAnsi" w:hAnsiTheme="majorHAnsi"/>
          <w:b/>
          <w:bCs/>
          <w:sz w:val="24"/>
          <w:szCs w:val="24"/>
        </w:rPr>
        <w:t xml:space="preserve"> fra</w:t>
      </w:r>
      <w:r>
        <w:rPr>
          <w:rFonts w:asciiTheme="majorHAnsi" w:hAnsiTheme="majorHAnsi"/>
          <w:b/>
          <w:bCs/>
          <w:sz w:val="24"/>
          <w:szCs w:val="24"/>
        </w:rPr>
        <w:t>?</w:t>
      </w:r>
    </w:p>
    <w:p w:rsidR="008C7A1C" w:rsidRPr="00900ED4" w:rsidRDefault="00900ED4" w:rsidP="00900ED4">
      <w:pPr>
        <w:autoSpaceDE w:val="0"/>
        <w:autoSpaceDN w:val="0"/>
        <w:adjustRightInd w:val="0"/>
        <w:ind w:left="5216"/>
        <w:rPr>
          <w:rFonts w:asciiTheme="majorHAnsi" w:hAnsiTheme="majorHAnsi"/>
          <w:b/>
          <w:bCs/>
          <w:i/>
        </w:rPr>
      </w:pPr>
      <w:r>
        <w:rPr>
          <w:rFonts w:asciiTheme="majorHAnsi" w:hAnsiTheme="majorHAnsi"/>
          <w:b/>
          <w:bCs/>
          <w:i/>
        </w:rPr>
        <w:t xml:space="preserve">              </w:t>
      </w:r>
      <w:r w:rsidR="008C7A1C" w:rsidRPr="00900ED4">
        <w:rPr>
          <w:rFonts w:asciiTheme="majorHAnsi" w:hAnsiTheme="majorHAnsi"/>
          <w:b/>
          <w:bCs/>
          <w:i/>
        </w:rPr>
        <w:t>(Sæt gerne flere x’er)</w:t>
      </w:r>
    </w:p>
    <w:p w:rsidR="008C7A1C" w:rsidRDefault="008C7A1C" w:rsidP="008C7A1C">
      <w:pPr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tbl>
      <w:tblPr>
        <w:tblW w:w="3309" w:type="pct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53"/>
        <w:gridCol w:w="567"/>
      </w:tblGrid>
      <w:tr w:rsidR="008C7A1C" w:rsidRPr="005A7D0E" w:rsidTr="008C7A1C">
        <w:trPr>
          <w:trHeight w:val="277"/>
        </w:trPr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Medierne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1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Gymnasium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2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Folkeskolen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3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Interesseorganisationer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4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Mine forældre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5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Andre steder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6</w:t>
            </w: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8C7A1C" w:rsidRPr="005A7D0E" w:rsidTr="008C7A1C">
        <w:tc>
          <w:tcPr>
            <w:tcW w:w="4565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624997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  <w:r w:rsidR="00624997">
              <w:rPr>
                <w:rFonts w:asciiTheme="majorHAnsi" w:hAnsiTheme="majorHAnsi" w:cs="Arial"/>
                <w:sz w:val="18"/>
              </w:rPr>
              <w:t>9</w:t>
            </w:r>
          </w:p>
        </w:tc>
      </w:tr>
    </w:tbl>
    <w:p w:rsidR="008C7A1C" w:rsidRDefault="008C7A1C">
      <w:pPr>
        <w:rPr>
          <w:rFonts w:asciiTheme="majorHAnsi" w:hAnsiTheme="majorHAnsi" w:cs="Arial"/>
          <w:sz w:val="16"/>
          <w:szCs w:val="16"/>
        </w:rPr>
      </w:pPr>
    </w:p>
    <w:p w:rsidR="008C7A1C" w:rsidRPr="00900ED4" w:rsidRDefault="008C7A1C" w:rsidP="008C7A1C">
      <w:pPr>
        <w:pStyle w:val="Listeafsnit"/>
        <w:rPr>
          <w:rFonts w:asciiTheme="majorHAnsi" w:hAnsiTheme="majorHAnsi"/>
          <w:b/>
          <w:sz w:val="12"/>
          <w:szCs w:val="12"/>
        </w:rPr>
      </w:pPr>
    </w:p>
    <w:p w:rsidR="008C7A1C" w:rsidRDefault="008C7A1C" w:rsidP="00C73CC4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Hvor mange lande er medlem  af EU?</w:t>
      </w:r>
    </w:p>
    <w:p w:rsidR="008C7A1C" w:rsidRPr="00DA74EC" w:rsidRDefault="008C7A1C" w:rsidP="008C7A1C">
      <w:pPr>
        <w:rPr>
          <w:rFonts w:asciiTheme="majorHAnsi" w:hAnsiTheme="majorHAnsi"/>
          <w:b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6"/>
        <w:gridCol w:w="816"/>
      </w:tblGrid>
      <w:tr w:rsidR="008C7A1C" w:rsidRPr="005A7D0E" w:rsidTr="008C7A1C">
        <w:trPr>
          <w:trHeight w:val="277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0F78E9" w:rsidRDefault="000F78E9" w:rsidP="008C7A1C">
            <w:pPr>
              <w:rPr>
                <w:rFonts w:asciiTheme="majorHAnsi" w:hAnsiTheme="majorHAnsi"/>
              </w:rPr>
            </w:pPr>
          </w:p>
          <w:p w:rsidR="000F78E9" w:rsidRDefault="000F78E9" w:rsidP="008C7A1C">
            <w:pPr>
              <w:rPr>
                <w:rFonts w:asciiTheme="majorHAnsi" w:hAnsiTheme="majorHAnsi"/>
              </w:rPr>
            </w:pPr>
          </w:p>
          <w:p w:rsidR="008C7A1C" w:rsidRPr="000F78E9" w:rsidRDefault="000F78E9" w:rsidP="008C7A1C">
            <w:pPr>
              <w:rPr>
                <w:rFonts w:asciiTheme="majorHAnsi" w:hAnsiTheme="majorHAnsi"/>
                <w:b/>
              </w:rPr>
            </w:pPr>
            <w:r w:rsidRPr="000F78E9">
              <w:rPr>
                <w:rFonts w:asciiTheme="majorHAnsi" w:hAnsiTheme="majorHAnsi"/>
                <w:b/>
              </w:rPr>
              <w:t>ANTAL:__________________________________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</w:p>
          <w:p w:rsidR="000F78E9" w:rsidRDefault="000F78E9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</w:p>
          <w:p w:rsidR="000F78E9" w:rsidRPr="005A7D0E" w:rsidRDefault="000F78E9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</w:tbl>
    <w:p w:rsidR="008C7A1C" w:rsidRDefault="008C7A1C" w:rsidP="008C7A1C">
      <w:pPr>
        <w:pStyle w:val="Listeafsnit"/>
        <w:rPr>
          <w:rFonts w:asciiTheme="majorHAnsi" w:hAnsiTheme="majorHAnsi"/>
          <w:b/>
          <w:sz w:val="24"/>
          <w:szCs w:val="24"/>
        </w:rPr>
      </w:pPr>
      <w:bookmarkStart w:id="2" w:name="_GoBack"/>
      <w:bookmarkEnd w:id="2"/>
    </w:p>
    <w:p w:rsidR="008C7A1C" w:rsidRDefault="008C7A1C" w:rsidP="00C73CC4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Hvem er </w:t>
      </w:r>
      <w:r w:rsidR="00F3437B">
        <w:rPr>
          <w:rFonts w:asciiTheme="majorHAnsi" w:hAnsiTheme="majorHAnsi"/>
          <w:b/>
          <w:sz w:val="24"/>
          <w:szCs w:val="24"/>
        </w:rPr>
        <w:t>formand</w:t>
      </w:r>
      <w:r>
        <w:rPr>
          <w:rFonts w:asciiTheme="majorHAnsi" w:hAnsiTheme="majorHAnsi"/>
          <w:b/>
          <w:sz w:val="24"/>
          <w:szCs w:val="24"/>
        </w:rPr>
        <w:t xml:space="preserve"> for det E</w:t>
      </w:r>
      <w:r w:rsidRPr="008C7A1C">
        <w:rPr>
          <w:rFonts w:asciiTheme="majorHAnsi" w:hAnsiTheme="majorHAnsi"/>
          <w:b/>
          <w:sz w:val="24"/>
          <w:szCs w:val="24"/>
        </w:rPr>
        <w:t xml:space="preserve">uropæiske </w:t>
      </w:r>
      <w:r>
        <w:rPr>
          <w:rFonts w:asciiTheme="majorHAnsi" w:hAnsiTheme="majorHAnsi"/>
          <w:b/>
          <w:sz w:val="24"/>
          <w:szCs w:val="24"/>
        </w:rPr>
        <w:t>R</w:t>
      </w:r>
      <w:r w:rsidRPr="008C7A1C">
        <w:rPr>
          <w:rFonts w:asciiTheme="majorHAnsi" w:hAnsiTheme="majorHAnsi"/>
          <w:b/>
          <w:sz w:val="24"/>
          <w:szCs w:val="24"/>
        </w:rPr>
        <w:t>åd</w:t>
      </w:r>
      <w:r>
        <w:rPr>
          <w:rFonts w:asciiTheme="majorHAnsi" w:hAnsiTheme="majorHAnsi"/>
          <w:b/>
          <w:sz w:val="24"/>
          <w:szCs w:val="24"/>
        </w:rPr>
        <w:t>?</w:t>
      </w:r>
    </w:p>
    <w:p w:rsidR="008C7A1C" w:rsidRPr="00DA74EC" w:rsidRDefault="008C7A1C" w:rsidP="008C7A1C">
      <w:pPr>
        <w:rPr>
          <w:rFonts w:asciiTheme="majorHAnsi" w:hAnsiTheme="majorHAnsi"/>
          <w:b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6"/>
        <w:gridCol w:w="816"/>
      </w:tblGrid>
      <w:tr w:rsidR="008C7A1C" w:rsidRPr="005A7D0E" w:rsidTr="008C7A1C">
        <w:trPr>
          <w:trHeight w:val="277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José </w:t>
            </w:r>
            <w:proofErr w:type="spellStart"/>
            <w:r>
              <w:rPr>
                <w:rFonts w:asciiTheme="majorHAnsi" w:hAnsiTheme="majorHAnsi"/>
              </w:rPr>
              <w:t>Barroso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  <w:r w:rsidR="00624997">
              <w:rPr>
                <w:rFonts w:asciiTheme="majorHAnsi" w:hAnsiTheme="majorHAnsi" w:cs="Arial"/>
                <w:sz w:val="18"/>
              </w:rPr>
              <w:t>1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Herman Van </w:t>
            </w:r>
            <w:proofErr w:type="spellStart"/>
            <w:r>
              <w:rPr>
                <w:rFonts w:asciiTheme="majorHAnsi" w:hAnsiTheme="majorHAnsi"/>
              </w:rPr>
              <w:t>Rompoy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2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Catherine Ashton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3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4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</w:tbl>
    <w:p w:rsidR="008C7A1C" w:rsidRPr="00DA74EC" w:rsidRDefault="008C7A1C" w:rsidP="008C7A1C">
      <w:pPr>
        <w:rPr>
          <w:rFonts w:asciiTheme="majorHAnsi" w:hAnsiTheme="majorHAnsi"/>
          <w:b/>
          <w:sz w:val="24"/>
          <w:szCs w:val="24"/>
        </w:rPr>
      </w:pPr>
    </w:p>
    <w:p w:rsidR="008C7A1C" w:rsidRPr="00900ED4" w:rsidRDefault="008C7A1C" w:rsidP="008C7A1C">
      <w:pPr>
        <w:rPr>
          <w:rFonts w:asciiTheme="majorHAnsi" w:hAnsiTheme="majorHAnsi"/>
          <w:b/>
          <w:sz w:val="12"/>
          <w:szCs w:val="12"/>
        </w:rPr>
      </w:pPr>
    </w:p>
    <w:p w:rsidR="008C7A1C" w:rsidRDefault="008C7A1C" w:rsidP="00C73CC4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På hvilket af følgende politikområder bruger EU flest penge?</w:t>
      </w:r>
    </w:p>
    <w:p w:rsidR="008C7A1C" w:rsidRPr="00DA74EC" w:rsidRDefault="008C7A1C" w:rsidP="008C7A1C">
      <w:pPr>
        <w:rPr>
          <w:rFonts w:asciiTheme="majorHAnsi" w:hAnsiTheme="majorHAnsi"/>
          <w:b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6"/>
        <w:gridCol w:w="816"/>
      </w:tblGrid>
      <w:tr w:rsidR="008C7A1C" w:rsidRPr="005A7D0E" w:rsidTr="008C7A1C">
        <w:trPr>
          <w:trHeight w:val="277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Militær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1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Landbrugsstøtte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2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Forskning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3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4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</w:tbl>
    <w:p w:rsidR="008C7A1C" w:rsidRPr="00900ED4" w:rsidRDefault="008C7A1C" w:rsidP="008C7A1C">
      <w:pPr>
        <w:pStyle w:val="Listeafsnit"/>
        <w:rPr>
          <w:rFonts w:asciiTheme="majorHAnsi" w:hAnsiTheme="majorHAnsi"/>
          <w:sz w:val="12"/>
          <w:szCs w:val="12"/>
        </w:rPr>
      </w:pPr>
    </w:p>
    <w:p w:rsidR="008C7A1C" w:rsidRDefault="008C7A1C" w:rsidP="00C73CC4">
      <w:pPr>
        <w:pStyle w:val="Listeafsni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På hvilke af følgende områder har Danmark </w:t>
      </w:r>
      <w:r w:rsidRPr="00301DFF">
        <w:rPr>
          <w:rFonts w:asciiTheme="majorHAnsi" w:hAnsiTheme="majorHAnsi"/>
          <w:b/>
          <w:i/>
          <w:sz w:val="24"/>
          <w:szCs w:val="24"/>
        </w:rPr>
        <w:t>ikke</w:t>
      </w:r>
      <w:r>
        <w:rPr>
          <w:rFonts w:asciiTheme="majorHAnsi" w:hAnsiTheme="majorHAnsi"/>
          <w:b/>
          <w:sz w:val="24"/>
          <w:szCs w:val="24"/>
        </w:rPr>
        <w:t xml:space="preserve"> et EU forbehold?</w:t>
      </w:r>
    </w:p>
    <w:p w:rsidR="008C7A1C" w:rsidRPr="00DA74EC" w:rsidRDefault="008C7A1C" w:rsidP="008C7A1C">
      <w:pPr>
        <w:rPr>
          <w:rFonts w:asciiTheme="majorHAnsi" w:hAnsiTheme="majorHAnsi"/>
          <w:b/>
          <w:sz w:val="24"/>
          <w:szCs w:val="24"/>
        </w:rPr>
      </w:pPr>
    </w:p>
    <w:tbl>
      <w:tblPr>
        <w:tblW w:w="2427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6"/>
        <w:gridCol w:w="816"/>
      </w:tblGrid>
      <w:tr w:rsidR="008C7A1C" w:rsidRPr="005A7D0E" w:rsidTr="008C7A1C">
        <w:trPr>
          <w:trHeight w:val="277"/>
        </w:trPr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Fælles pengepolitik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  <w:r w:rsidR="00624997">
              <w:rPr>
                <w:rFonts w:asciiTheme="majorHAnsi" w:hAnsiTheme="majorHAnsi" w:cs="Arial"/>
                <w:sz w:val="18"/>
              </w:rPr>
              <w:t>1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Militær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2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 indre marked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3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  <w:tr w:rsidR="008C7A1C" w:rsidRPr="005A7D0E" w:rsidTr="008C7A1C">
        <w:tc>
          <w:tcPr>
            <w:tcW w:w="4147" w:type="pct"/>
            <w:tcBorders>
              <w:top w:val="single" w:sz="4" w:space="0" w:color="auto"/>
              <w:bottom w:val="single" w:sz="4" w:space="0" w:color="auto"/>
            </w:tcBorders>
          </w:tcPr>
          <w:p w:rsidR="008C7A1C" w:rsidRPr="005A7D0E" w:rsidRDefault="008C7A1C" w:rsidP="008C7A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A1C" w:rsidRPr="005A7D0E" w:rsidRDefault="008C7A1C" w:rsidP="008C7A1C">
            <w:pPr>
              <w:jc w:val="right"/>
              <w:rPr>
                <w:rFonts w:asciiTheme="majorHAnsi" w:hAnsiTheme="majorHAnsi" w:cs="Arial"/>
                <w:sz w:val="18"/>
              </w:rPr>
            </w:pPr>
            <w:r>
              <w:rPr>
                <w:rFonts w:asciiTheme="majorHAnsi" w:hAnsiTheme="majorHAnsi" w:cs="Arial"/>
                <w:sz w:val="18"/>
              </w:rPr>
              <w:t xml:space="preserve">   </w:t>
            </w: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624997">
              <w:rPr>
                <w:rFonts w:asciiTheme="majorHAnsi" w:hAnsiTheme="majorHAnsi" w:cs="Arial"/>
                <w:sz w:val="18"/>
              </w:rPr>
              <w:t>4</w:t>
            </w:r>
            <w:r>
              <w:rPr>
                <w:rFonts w:asciiTheme="majorHAnsi" w:hAnsiTheme="majorHAnsi" w:cs="Arial"/>
                <w:sz w:val="18"/>
              </w:rPr>
              <w:t xml:space="preserve"> </w:t>
            </w:r>
          </w:p>
        </w:tc>
      </w:tr>
    </w:tbl>
    <w:p w:rsidR="00257414" w:rsidRPr="00257414" w:rsidRDefault="00257414" w:rsidP="00257414">
      <w:pPr>
        <w:ind w:left="720"/>
        <w:rPr>
          <w:rFonts w:asciiTheme="majorHAnsi" w:hAnsiTheme="majorHAnsi" w:cs="Arial"/>
          <w:sz w:val="24"/>
          <w:szCs w:val="24"/>
        </w:rPr>
      </w:pPr>
    </w:p>
    <w:p w:rsidR="00257414" w:rsidRPr="0076148D" w:rsidRDefault="00C43DED" w:rsidP="00C43DED">
      <w:pPr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Europabevægelsen holdt for nylig en</w:t>
      </w:r>
      <w:r w:rsidR="00257414">
        <w:rPr>
          <w:rFonts w:asciiTheme="majorHAnsi" w:hAnsiTheme="majorHAnsi"/>
          <w:b/>
          <w:bCs/>
          <w:sz w:val="24"/>
          <w:szCs w:val="24"/>
        </w:rPr>
        <w:t xml:space="preserve"> EU dag på dit gymnasium</w:t>
      </w:r>
      <w:r>
        <w:rPr>
          <w:rFonts w:asciiTheme="majorHAnsi" w:hAnsiTheme="majorHAnsi"/>
          <w:b/>
          <w:bCs/>
          <w:sz w:val="24"/>
          <w:szCs w:val="24"/>
        </w:rPr>
        <w:t>. Deltog du?</w:t>
      </w:r>
    </w:p>
    <w:p w:rsidR="00257414" w:rsidRPr="005A7D0E" w:rsidRDefault="00257414" w:rsidP="00257414">
      <w:pPr>
        <w:ind w:left="360"/>
        <w:rPr>
          <w:rFonts w:asciiTheme="majorHAnsi" w:hAnsiTheme="majorHAnsi"/>
          <w:sz w:val="28"/>
          <w:szCs w:val="28"/>
        </w:rPr>
      </w:pPr>
    </w:p>
    <w:tbl>
      <w:tblPr>
        <w:tblW w:w="2283" w:type="pct"/>
        <w:tblInd w:w="127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7"/>
        <w:gridCol w:w="531"/>
      </w:tblGrid>
      <w:tr w:rsidR="00257414" w:rsidRPr="005A7D0E" w:rsidTr="009D7733">
        <w:trPr>
          <w:trHeight w:val="277"/>
        </w:trPr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257414" w:rsidRPr="005A7D0E" w:rsidRDefault="0025741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</w:tcPr>
          <w:p w:rsidR="00257414" w:rsidRPr="005A7D0E" w:rsidRDefault="00257414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>1</w:t>
            </w:r>
          </w:p>
        </w:tc>
      </w:tr>
      <w:tr w:rsidR="00257414" w:rsidRPr="005A7D0E" w:rsidTr="009D7733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257414" w:rsidRPr="005A7D0E" w:rsidRDefault="0025741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Nej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7414" w:rsidRPr="005A7D0E" w:rsidRDefault="00257414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>
              <w:rPr>
                <w:rFonts w:asciiTheme="majorHAnsi" w:hAnsiTheme="majorHAnsi" w:cs="Arial"/>
                <w:sz w:val="18"/>
              </w:rPr>
              <w:t>2</w:t>
            </w:r>
          </w:p>
        </w:tc>
      </w:tr>
      <w:tr w:rsidR="00257414" w:rsidRPr="005A7D0E" w:rsidTr="009D7733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257414" w:rsidRDefault="00257414" w:rsidP="009D7733">
            <w:pPr>
              <w:rPr>
                <w:rFonts w:asciiTheme="majorHAnsi" w:hAnsiTheme="majorHAnsi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7414" w:rsidRPr="005A7D0E" w:rsidRDefault="00257414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</w:p>
        </w:tc>
      </w:tr>
      <w:tr w:rsidR="00257414" w:rsidRPr="005A7D0E" w:rsidTr="009D7733">
        <w:tc>
          <w:tcPr>
            <w:tcW w:w="4410" w:type="pct"/>
            <w:tcBorders>
              <w:top w:val="single" w:sz="4" w:space="0" w:color="auto"/>
              <w:bottom w:val="single" w:sz="4" w:space="0" w:color="auto"/>
            </w:tcBorders>
          </w:tcPr>
          <w:p w:rsidR="00257414" w:rsidRDefault="00257414" w:rsidP="009D77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Ved ikke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7414" w:rsidRPr="005A7D0E" w:rsidRDefault="00257414" w:rsidP="009D7733">
            <w:pPr>
              <w:jc w:val="center"/>
              <w:rPr>
                <w:rFonts w:asciiTheme="majorHAnsi" w:hAnsiTheme="majorHAnsi" w:cs="Arial"/>
                <w:sz w:val="18"/>
              </w:rPr>
            </w:pPr>
            <w:r w:rsidRPr="005A7D0E">
              <w:rPr>
                <w:rFonts w:asciiTheme="majorHAnsi" w:hAnsiTheme="majorHAnsi" w:cs="Arial"/>
                <w:sz w:val="18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7D0E">
              <w:rPr>
                <w:rFonts w:asciiTheme="majorHAnsi" w:hAnsiTheme="majorHAnsi" w:cs="Arial"/>
                <w:sz w:val="18"/>
              </w:rPr>
              <w:instrText xml:space="preserve"> FORMCHECKBOX </w:instrText>
            </w:r>
            <w:r w:rsidRPr="005A7D0E">
              <w:rPr>
                <w:rFonts w:asciiTheme="majorHAnsi" w:hAnsiTheme="majorHAnsi" w:cs="Arial"/>
                <w:sz w:val="18"/>
              </w:rPr>
            </w:r>
            <w:r w:rsidRPr="005A7D0E">
              <w:rPr>
                <w:rFonts w:asciiTheme="majorHAnsi" w:hAnsiTheme="majorHAnsi" w:cs="Arial"/>
                <w:sz w:val="18"/>
              </w:rPr>
              <w:fldChar w:fldCharType="end"/>
            </w:r>
            <w:r w:rsidR="00C43DED">
              <w:rPr>
                <w:rFonts w:asciiTheme="majorHAnsi" w:hAnsiTheme="majorHAnsi" w:cs="Arial"/>
                <w:sz w:val="18"/>
              </w:rPr>
              <w:t>9</w:t>
            </w:r>
          </w:p>
        </w:tc>
      </w:tr>
    </w:tbl>
    <w:p w:rsidR="00257414" w:rsidRPr="005A7D0E" w:rsidRDefault="00257414" w:rsidP="00257414">
      <w:pPr>
        <w:rPr>
          <w:rFonts w:asciiTheme="majorHAnsi" w:hAnsiTheme="majorHAnsi" w:cs="Arial"/>
          <w:sz w:val="16"/>
          <w:szCs w:val="16"/>
        </w:rPr>
      </w:pPr>
    </w:p>
    <w:p w:rsidR="000F78E9" w:rsidRDefault="000F78E9" w:rsidP="00900ED4">
      <w:pPr>
        <w:rPr>
          <w:rFonts w:ascii="Calibri" w:hAnsi="Calibri"/>
          <w:color w:val="1F497D"/>
          <w:sz w:val="22"/>
          <w:szCs w:val="22"/>
        </w:rPr>
      </w:pPr>
    </w:p>
    <w:sectPr w:rsidR="000F78E9" w:rsidSect="00E81489">
      <w:footerReference w:type="default" r:id="rId10"/>
      <w:footerReference w:type="first" r:id="rId11"/>
      <w:pgSz w:w="11906" w:h="16838" w:code="9"/>
      <w:pgMar w:top="851" w:right="1134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1A" w:rsidRDefault="0084141A">
      <w:r>
        <w:separator/>
      </w:r>
    </w:p>
  </w:endnote>
  <w:endnote w:type="continuationSeparator" w:id="0">
    <w:p w:rsidR="0084141A" w:rsidRDefault="0084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mily">
    <w:altName w:val="Symbol"/>
    <w:panose1 w:val="00000000000000000000"/>
    <w:charset w:val="02"/>
    <w:family w:val="swiss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733" w:rsidRPr="00D71B5F" w:rsidRDefault="009D7733" w:rsidP="00542DBD">
    <w:pPr>
      <w:pStyle w:val="Sidefod"/>
      <w:jc w:val="right"/>
      <w:rPr>
        <w:rFonts w:asciiTheme="majorHAnsi" w:hAnsiTheme="majorHAnsi"/>
        <w:b/>
        <w:sz w:val="24"/>
        <w:szCs w:val="24"/>
      </w:rPr>
    </w:pPr>
    <w:r w:rsidRPr="00D71B5F">
      <w:rPr>
        <w:rFonts w:asciiTheme="majorHAnsi" w:hAnsiTheme="majorHAnsi"/>
        <w:b/>
        <w:sz w:val="24"/>
        <w:szCs w:val="24"/>
      </w:rPr>
      <w:t>NB! SPØRGSMÅL PÅ BEGGE SIDER</w:t>
    </w:r>
    <w:r>
      <w:rPr>
        <w:rFonts w:asciiTheme="majorHAnsi" w:hAnsiTheme="majorHAnsi"/>
        <w:b/>
        <w:sz w:val="24"/>
        <w:szCs w:val="24"/>
      </w:rPr>
      <w:t xml:space="preserve"> AF PAPIRET</w:t>
    </w:r>
    <w:r w:rsidRPr="00D71B5F">
      <w:rPr>
        <w:rFonts w:asciiTheme="majorHAnsi" w:hAnsiTheme="majorHAnsi"/>
        <w:b/>
        <w:sz w:val="24"/>
        <w:szCs w:val="24"/>
      </w:rPr>
      <w:t>!</w:t>
    </w:r>
  </w:p>
  <w:p w:rsidR="009D7733" w:rsidRPr="00FA49B1" w:rsidRDefault="009D7733" w:rsidP="00FA49B1">
    <w:pPr>
      <w:pStyle w:val="Sidefod"/>
      <w:jc w:val="center"/>
      <w:rPr>
        <w:color w:val="8080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733" w:rsidRDefault="009D7733" w:rsidP="00D71B5F">
    <w:pPr>
      <w:pStyle w:val="Sidefod"/>
      <w:jc w:val="right"/>
      <w:rPr>
        <w:rFonts w:asciiTheme="majorHAnsi" w:hAnsiTheme="majorHAnsi"/>
        <w:b/>
        <w:sz w:val="24"/>
        <w:szCs w:val="24"/>
      </w:rPr>
    </w:pPr>
  </w:p>
  <w:p w:rsidR="009D7733" w:rsidRPr="00D71B5F" w:rsidRDefault="009D7733" w:rsidP="00D71B5F">
    <w:pPr>
      <w:pStyle w:val="Sidefod"/>
      <w:jc w:val="right"/>
      <w:rPr>
        <w:rFonts w:asciiTheme="majorHAnsi" w:hAnsiTheme="majorHAnsi"/>
        <w:b/>
        <w:sz w:val="24"/>
        <w:szCs w:val="24"/>
      </w:rPr>
    </w:pPr>
    <w:r w:rsidRPr="00D71B5F">
      <w:rPr>
        <w:rFonts w:asciiTheme="majorHAnsi" w:hAnsiTheme="majorHAnsi"/>
        <w:b/>
        <w:sz w:val="24"/>
        <w:szCs w:val="24"/>
      </w:rPr>
      <w:t>NB! SPØRGSMÅL PÅ BEGGE SIDER</w:t>
    </w:r>
    <w:r>
      <w:rPr>
        <w:rFonts w:asciiTheme="majorHAnsi" w:hAnsiTheme="majorHAnsi"/>
        <w:b/>
        <w:sz w:val="24"/>
        <w:szCs w:val="24"/>
      </w:rPr>
      <w:t xml:space="preserve"> AF PAPIRET</w:t>
    </w:r>
    <w:r w:rsidRPr="00D71B5F">
      <w:rPr>
        <w:rFonts w:asciiTheme="majorHAnsi" w:hAnsiTheme="majorHAnsi"/>
        <w:b/>
        <w:sz w:val="24"/>
        <w:szCs w:val="24"/>
      </w:rPr>
      <w:t>!</w:t>
    </w:r>
  </w:p>
  <w:p w:rsidR="009D7733" w:rsidRDefault="009D77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1A" w:rsidRDefault="0084141A">
      <w:r>
        <w:separator/>
      </w:r>
    </w:p>
  </w:footnote>
  <w:footnote w:type="continuationSeparator" w:id="0">
    <w:p w:rsidR="0084141A" w:rsidRDefault="0084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7"/>
    <w:multiLevelType w:val="hybridMultilevel"/>
    <w:tmpl w:val="8E700236"/>
    <w:lvl w:ilvl="0" w:tplc="979CDE8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791CFD"/>
    <w:multiLevelType w:val="hybridMultilevel"/>
    <w:tmpl w:val="9FAABDB4"/>
    <w:lvl w:ilvl="0" w:tplc="6B029A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D0D28DA"/>
    <w:multiLevelType w:val="hybridMultilevel"/>
    <w:tmpl w:val="5DFAB51A"/>
    <w:lvl w:ilvl="0" w:tplc="A9F227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159F2"/>
    <w:multiLevelType w:val="hybridMultilevel"/>
    <w:tmpl w:val="A7CCAE38"/>
    <w:lvl w:ilvl="0" w:tplc="A9F227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62C51"/>
    <w:multiLevelType w:val="hybridMultilevel"/>
    <w:tmpl w:val="D8CA644C"/>
    <w:lvl w:ilvl="0" w:tplc="341C7D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036E7F"/>
    <w:multiLevelType w:val="hybridMultilevel"/>
    <w:tmpl w:val="F8A21A9E"/>
    <w:lvl w:ilvl="0" w:tplc="A9F227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836E4"/>
    <w:multiLevelType w:val="hybridMultilevel"/>
    <w:tmpl w:val="59884B6E"/>
    <w:lvl w:ilvl="0" w:tplc="F64443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E9"/>
    <w:rsid w:val="000119DC"/>
    <w:rsid w:val="00017930"/>
    <w:rsid w:val="00030E47"/>
    <w:rsid w:val="0004303A"/>
    <w:rsid w:val="00046DDB"/>
    <w:rsid w:val="00062A0F"/>
    <w:rsid w:val="00080D3E"/>
    <w:rsid w:val="000814B1"/>
    <w:rsid w:val="000823DE"/>
    <w:rsid w:val="000867E1"/>
    <w:rsid w:val="00090BD7"/>
    <w:rsid w:val="00093562"/>
    <w:rsid w:val="000948A9"/>
    <w:rsid w:val="000A2D78"/>
    <w:rsid w:val="000A32D6"/>
    <w:rsid w:val="000A40FA"/>
    <w:rsid w:val="000B5142"/>
    <w:rsid w:val="000C0D56"/>
    <w:rsid w:val="000C6B0E"/>
    <w:rsid w:val="000D0417"/>
    <w:rsid w:val="000F51F6"/>
    <w:rsid w:val="000F63D9"/>
    <w:rsid w:val="000F78E9"/>
    <w:rsid w:val="001007D1"/>
    <w:rsid w:val="001018AB"/>
    <w:rsid w:val="001047D4"/>
    <w:rsid w:val="00115656"/>
    <w:rsid w:val="00120D01"/>
    <w:rsid w:val="001252F8"/>
    <w:rsid w:val="001269D5"/>
    <w:rsid w:val="001320B6"/>
    <w:rsid w:val="00140C9D"/>
    <w:rsid w:val="00144281"/>
    <w:rsid w:val="001442AD"/>
    <w:rsid w:val="00144BD7"/>
    <w:rsid w:val="00144C77"/>
    <w:rsid w:val="00151381"/>
    <w:rsid w:val="00151C71"/>
    <w:rsid w:val="00153511"/>
    <w:rsid w:val="0015716C"/>
    <w:rsid w:val="00161E12"/>
    <w:rsid w:val="001678B4"/>
    <w:rsid w:val="001741E0"/>
    <w:rsid w:val="001A0169"/>
    <w:rsid w:val="001A0322"/>
    <w:rsid w:val="001D135D"/>
    <w:rsid w:val="001D1D92"/>
    <w:rsid w:val="001D3D2B"/>
    <w:rsid w:val="001D5953"/>
    <w:rsid w:val="001E1184"/>
    <w:rsid w:val="001E48C8"/>
    <w:rsid w:val="001F4F48"/>
    <w:rsid w:val="001F4FD5"/>
    <w:rsid w:val="001F623F"/>
    <w:rsid w:val="002021AB"/>
    <w:rsid w:val="00202385"/>
    <w:rsid w:val="00202624"/>
    <w:rsid w:val="00203979"/>
    <w:rsid w:val="00204E8E"/>
    <w:rsid w:val="002122F6"/>
    <w:rsid w:val="00217698"/>
    <w:rsid w:val="002179FE"/>
    <w:rsid w:val="00220D69"/>
    <w:rsid w:val="002352C5"/>
    <w:rsid w:val="00243FBB"/>
    <w:rsid w:val="00251923"/>
    <w:rsid w:val="00253C65"/>
    <w:rsid w:val="00257414"/>
    <w:rsid w:val="00257892"/>
    <w:rsid w:val="00264F93"/>
    <w:rsid w:val="00281542"/>
    <w:rsid w:val="00282157"/>
    <w:rsid w:val="00283EA8"/>
    <w:rsid w:val="0028595C"/>
    <w:rsid w:val="00295575"/>
    <w:rsid w:val="002A49C4"/>
    <w:rsid w:val="002A7F53"/>
    <w:rsid w:val="002B470A"/>
    <w:rsid w:val="002C74E4"/>
    <w:rsid w:val="002E08D3"/>
    <w:rsid w:val="002E71FC"/>
    <w:rsid w:val="00301AB7"/>
    <w:rsid w:val="00301DFF"/>
    <w:rsid w:val="00302BFF"/>
    <w:rsid w:val="00312EA2"/>
    <w:rsid w:val="00313F86"/>
    <w:rsid w:val="0032255B"/>
    <w:rsid w:val="00323CCC"/>
    <w:rsid w:val="00325C59"/>
    <w:rsid w:val="003311DF"/>
    <w:rsid w:val="00336013"/>
    <w:rsid w:val="00340816"/>
    <w:rsid w:val="0034207C"/>
    <w:rsid w:val="00342FEA"/>
    <w:rsid w:val="00355CFA"/>
    <w:rsid w:val="0036090A"/>
    <w:rsid w:val="00363761"/>
    <w:rsid w:val="0037346D"/>
    <w:rsid w:val="003740F1"/>
    <w:rsid w:val="00374DA6"/>
    <w:rsid w:val="00375C5C"/>
    <w:rsid w:val="003937F9"/>
    <w:rsid w:val="003A1656"/>
    <w:rsid w:val="003A2224"/>
    <w:rsid w:val="003A31E1"/>
    <w:rsid w:val="003B4F49"/>
    <w:rsid w:val="003B799B"/>
    <w:rsid w:val="003C1078"/>
    <w:rsid w:val="003C3F2D"/>
    <w:rsid w:val="003C4980"/>
    <w:rsid w:val="003C524F"/>
    <w:rsid w:val="003C563A"/>
    <w:rsid w:val="003D2C37"/>
    <w:rsid w:val="003D367B"/>
    <w:rsid w:val="003D6F77"/>
    <w:rsid w:val="003E1F27"/>
    <w:rsid w:val="003E288F"/>
    <w:rsid w:val="003E5A54"/>
    <w:rsid w:val="003E6084"/>
    <w:rsid w:val="003F1D38"/>
    <w:rsid w:val="003F4FBA"/>
    <w:rsid w:val="003F6796"/>
    <w:rsid w:val="003F7DF4"/>
    <w:rsid w:val="0040114C"/>
    <w:rsid w:val="00405C70"/>
    <w:rsid w:val="0040656A"/>
    <w:rsid w:val="0041349F"/>
    <w:rsid w:val="00422B63"/>
    <w:rsid w:val="00425BA7"/>
    <w:rsid w:val="00427F95"/>
    <w:rsid w:val="004371CC"/>
    <w:rsid w:val="004474E4"/>
    <w:rsid w:val="004519F3"/>
    <w:rsid w:val="00457D90"/>
    <w:rsid w:val="00464543"/>
    <w:rsid w:val="00465104"/>
    <w:rsid w:val="00465739"/>
    <w:rsid w:val="00467977"/>
    <w:rsid w:val="00475FE8"/>
    <w:rsid w:val="00476575"/>
    <w:rsid w:val="00493527"/>
    <w:rsid w:val="00497BA9"/>
    <w:rsid w:val="004D1FF5"/>
    <w:rsid w:val="004D4E62"/>
    <w:rsid w:val="004D6B60"/>
    <w:rsid w:val="004F02A9"/>
    <w:rsid w:val="004F17E2"/>
    <w:rsid w:val="004F4BEB"/>
    <w:rsid w:val="004F4F8A"/>
    <w:rsid w:val="00516C14"/>
    <w:rsid w:val="00525ED7"/>
    <w:rsid w:val="00531062"/>
    <w:rsid w:val="00533314"/>
    <w:rsid w:val="00537C34"/>
    <w:rsid w:val="00542DBD"/>
    <w:rsid w:val="005471B4"/>
    <w:rsid w:val="00553EA3"/>
    <w:rsid w:val="00560E31"/>
    <w:rsid w:val="00563BC9"/>
    <w:rsid w:val="00573DC5"/>
    <w:rsid w:val="005749E7"/>
    <w:rsid w:val="00575A0D"/>
    <w:rsid w:val="005846F2"/>
    <w:rsid w:val="00586CDA"/>
    <w:rsid w:val="00587154"/>
    <w:rsid w:val="00594EA6"/>
    <w:rsid w:val="00596B8B"/>
    <w:rsid w:val="0059700F"/>
    <w:rsid w:val="00597CCC"/>
    <w:rsid w:val="005A7D0E"/>
    <w:rsid w:val="005B2FA2"/>
    <w:rsid w:val="005B37D3"/>
    <w:rsid w:val="005C33E8"/>
    <w:rsid w:val="005C344D"/>
    <w:rsid w:val="005C37E5"/>
    <w:rsid w:val="005C79F7"/>
    <w:rsid w:val="005D06E0"/>
    <w:rsid w:val="005D20B5"/>
    <w:rsid w:val="005D2C1A"/>
    <w:rsid w:val="005E0031"/>
    <w:rsid w:val="005E6D58"/>
    <w:rsid w:val="005E70CC"/>
    <w:rsid w:val="005F2924"/>
    <w:rsid w:val="005F599B"/>
    <w:rsid w:val="00607B75"/>
    <w:rsid w:val="00624997"/>
    <w:rsid w:val="00636D72"/>
    <w:rsid w:val="006409E9"/>
    <w:rsid w:val="00653DB3"/>
    <w:rsid w:val="00672327"/>
    <w:rsid w:val="00677561"/>
    <w:rsid w:val="006A0551"/>
    <w:rsid w:val="006A0BE1"/>
    <w:rsid w:val="006A4367"/>
    <w:rsid w:val="006A598A"/>
    <w:rsid w:val="006B3F2C"/>
    <w:rsid w:val="006B5175"/>
    <w:rsid w:val="006B5EC8"/>
    <w:rsid w:val="006C6B57"/>
    <w:rsid w:val="006D144F"/>
    <w:rsid w:val="006D3BA7"/>
    <w:rsid w:val="006D3F20"/>
    <w:rsid w:val="006D421B"/>
    <w:rsid w:val="006E7ABE"/>
    <w:rsid w:val="006F6B9A"/>
    <w:rsid w:val="007019DB"/>
    <w:rsid w:val="00701F1E"/>
    <w:rsid w:val="00705EB6"/>
    <w:rsid w:val="0071237E"/>
    <w:rsid w:val="0071533C"/>
    <w:rsid w:val="00715396"/>
    <w:rsid w:val="00717CDC"/>
    <w:rsid w:val="00720594"/>
    <w:rsid w:val="00720624"/>
    <w:rsid w:val="00723432"/>
    <w:rsid w:val="00724D73"/>
    <w:rsid w:val="00732E51"/>
    <w:rsid w:val="0073460A"/>
    <w:rsid w:val="00742C0B"/>
    <w:rsid w:val="0074607B"/>
    <w:rsid w:val="007512F4"/>
    <w:rsid w:val="007524F9"/>
    <w:rsid w:val="0076148D"/>
    <w:rsid w:val="00770A8E"/>
    <w:rsid w:val="0077281F"/>
    <w:rsid w:val="0077333A"/>
    <w:rsid w:val="00775A16"/>
    <w:rsid w:val="0078135F"/>
    <w:rsid w:val="007832CB"/>
    <w:rsid w:val="00785267"/>
    <w:rsid w:val="00791A6A"/>
    <w:rsid w:val="007979BF"/>
    <w:rsid w:val="007A06AF"/>
    <w:rsid w:val="007D5C0D"/>
    <w:rsid w:val="007E736A"/>
    <w:rsid w:val="007F086D"/>
    <w:rsid w:val="007F1487"/>
    <w:rsid w:val="007F4451"/>
    <w:rsid w:val="007F454D"/>
    <w:rsid w:val="007F7D3F"/>
    <w:rsid w:val="00812D06"/>
    <w:rsid w:val="00813360"/>
    <w:rsid w:val="008161E4"/>
    <w:rsid w:val="0081737A"/>
    <w:rsid w:val="00822F4F"/>
    <w:rsid w:val="0083092D"/>
    <w:rsid w:val="00833779"/>
    <w:rsid w:val="008338F7"/>
    <w:rsid w:val="00835BB1"/>
    <w:rsid w:val="0084141A"/>
    <w:rsid w:val="00844748"/>
    <w:rsid w:val="00845005"/>
    <w:rsid w:val="00852964"/>
    <w:rsid w:val="00861D72"/>
    <w:rsid w:val="00874636"/>
    <w:rsid w:val="0087570A"/>
    <w:rsid w:val="00887584"/>
    <w:rsid w:val="008875F2"/>
    <w:rsid w:val="008930F7"/>
    <w:rsid w:val="00895BE2"/>
    <w:rsid w:val="0089744A"/>
    <w:rsid w:val="008A4D77"/>
    <w:rsid w:val="008B2FDB"/>
    <w:rsid w:val="008C2147"/>
    <w:rsid w:val="008C5FC6"/>
    <w:rsid w:val="008C7A1C"/>
    <w:rsid w:val="008D3706"/>
    <w:rsid w:val="008E1B3B"/>
    <w:rsid w:val="008E7635"/>
    <w:rsid w:val="008E76F1"/>
    <w:rsid w:val="008F423B"/>
    <w:rsid w:val="008F53B7"/>
    <w:rsid w:val="00900ED4"/>
    <w:rsid w:val="0090196B"/>
    <w:rsid w:val="00902878"/>
    <w:rsid w:val="009032E5"/>
    <w:rsid w:val="009042E9"/>
    <w:rsid w:val="00904602"/>
    <w:rsid w:val="00906503"/>
    <w:rsid w:val="009139B5"/>
    <w:rsid w:val="00926DF2"/>
    <w:rsid w:val="0093054E"/>
    <w:rsid w:val="00932E45"/>
    <w:rsid w:val="00932FEA"/>
    <w:rsid w:val="00933573"/>
    <w:rsid w:val="00934FA6"/>
    <w:rsid w:val="0094127E"/>
    <w:rsid w:val="009425D2"/>
    <w:rsid w:val="009604A4"/>
    <w:rsid w:val="00961FB1"/>
    <w:rsid w:val="00972AAC"/>
    <w:rsid w:val="0097498C"/>
    <w:rsid w:val="009749AA"/>
    <w:rsid w:val="00977F7E"/>
    <w:rsid w:val="00980018"/>
    <w:rsid w:val="009812EE"/>
    <w:rsid w:val="00990629"/>
    <w:rsid w:val="009A0206"/>
    <w:rsid w:val="009A1555"/>
    <w:rsid w:val="009A1913"/>
    <w:rsid w:val="009B2B4D"/>
    <w:rsid w:val="009B5C65"/>
    <w:rsid w:val="009B5C66"/>
    <w:rsid w:val="009B7A2F"/>
    <w:rsid w:val="009C0B1D"/>
    <w:rsid w:val="009D099A"/>
    <w:rsid w:val="009D2FD4"/>
    <w:rsid w:val="009D5CDE"/>
    <w:rsid w:val="009D7733"/>
    <w:rsid w:val="009E09B8"/>
    <w:rsid w:val="009E10D8"/>
    <w:rsid w:val="009E2247"/>
    <w:rsid w:val="009E28F7"/>
    <w:rsid w:val="009E5705"/>
    <w:rsid w:val="009E5F4C"/>
    <w:rsid w:val="009F186E"/>
    <w:rsid w:val="009F2E39"/>
    <w:rsid w:val="009F64D1"/>
    <w:rsid w:val="00A022DC"/>
    <w:rsid w:val="00A04F24"/>
    <w:rsid w:val="00A06F45"/>
    <w:rsid w:val="00A07F9B"/>
    <w:rsid w:val="00A13203"/>
    <w:rsid w:val="00A1370A"/>
    <w:rsid w:val="00A161AA"/>
    <w:rsid w:val="00A20F40"/>
    <w:rsid w:val="00A33537"/>
    <w:rsid w:val="00A412FA"/>
    <w:rsid w:val="00A44769"/>
    <w:rsid w:val="00A45005"/>
    <w:rsid w:val="00A53A88"/>
    <w:rsid w:val="00A57664"/>
    <w:rsid w:val="00A659BF"/>
    <w:rsid w:val="00A65B46"/>
    <w:rsid w:val="00A70A26"/>
    <w:rsid w:val="00A715FA"/>
    <w:rsid w:val="00A72EBE"/>
    <w:rsid w:val="00A7458A"/>
    <w:rsid w:val="00A758EF"/>
    <w:rsid w:val="00A76321"/>
    <w:rsid w:val="00A84CD6"/>
    <w:rsid w:val="00A9471E"/>
    <w:rsid w:val="00AA5D27"/>
    <w:rsid w:val="00AB26F1"/>
    <w:rsid w:val="00AB2A27"/>
    <w:rsid w:val="00AB7CBB"/>
    <w:rsid w:val="00AD2603"/>
    <w:rsid w:val="00AE0972"/>
    <w:rsid w:val="00AE7F2A"/>
    <w:rsid w:val="00AF6F43"/>
    <w:rsid w:val="00B04CED"/>
    <w:rsid w:val="00B05B58"/>
    <w:rsid w:val="00B07645"/>
    <w:rsid w:val="00B1053C"/>
    <w:rsid w:val="00B11658"/>
    <w:rsid w:val="00B13E73"/>
    <w:rsid w:val="00B14714"/>
    <w:rsid w:val="00B1616F"/>
    <w:rsid w:val="00B23F34"/>
    <w:rsid w:val="00B305D6"/>
    <w:rsid w:val="00B35EBD"/>
    <w:rsid w:val="00B42FFF"/>
    <w:rsid w:val="00B455B5"/>
    <w:rsid w:val="00B45BEE"/>
    <w:rsid w:val="00B46B6E"/>
    <w:rsid w:val="00B61268"/>
    <w:rsid w:val="00B67974"/>
    <w:rsid w:val="00B67E09"/>
    <w:rsid w:val="00B70F36"/>
    <w:rsid w:val="00B72750"/>
    <w:rsid w:val="00B75FD2"/>
    <w:rsid w:val="00B77A78"/>
    <w:rsid w:val="00B9134E"/>
    <w:rsid w:val="00BA2ED0"/>
    <w:rsid w:val="00BA3605"/>
    <w:rsid w:val="00BA452F"/>
    <w:rsid w:val="00BA512B"/>
    <w:rsid w:val="00BA634C"/>
    <w:rsid w:val="00BB3DDD"/>
    <w:rsid w:val="00BB667B"/>
    <w:rsid w:val="00BD2097"/>
    <w:rsid w:val="00BD633D"/>
    <w:rsid w:val="00BE2446"/>
    <w:rsid w:val="00BE3486"/>
    <w:rsid w:val="00BF1E55"/>
    <w:rsid w:val="00BF7248"/>
    <w:rsid w:val="00BF73DB"/>
    <w:rsid w:val="00C00331"/>
    <w:rsid w:val="00C012F7"/>
    <w:rsid w:val="00C02556"/>
    <w:rsid w:val="00C13D7E"/>
    <w:rsid w:val="00C166A6"/>
    <w:rsid w:val="00C200CD"/>
    <w:rsid w:val="00C32C9B"/>
    <w:rsid w:val="00C43DED"/>
    <w:rsid w:val="00C53118"/>
    <w:rsid w:val="00C53BDD"/>
    <w:rsid w:val="00C559DE"/>
    <w:rsid w:val="00C62B00"/>
    <w:rsid w:val="00C63DC9"/>
    <w:rsid w:val="00C73CC4"/>
    <w:rsid w:val="00C81C11"/>
    <w:rsid w:val="00C826DE"/>
    <w:rsid w:val="00C83281"/>
    <w:rsid w:val="00C83673"/>
    <w:rsid w:val="00C91408"/>
    <w:rsid w:val="00C93916"/>
    <w:rsid w:val="00C959C9"/>
    <w:rsid w:val="00CA141E"/>
    <w:rsid w:val="00CC7330"/>
    <w:rsid w:val="00CC75B2"/>
    <w:rsid w:val="00CE1491"/>
    <w:rsid w:val="00CE612A"/>
    <w:rsid w:val="00CE622F"/>
    <w:rsid w:val="00CE6D35"/>
    <w:rsid w:val="00CF7D5B"/>
    <w:rsid w:val="00D0329D"/>
    <w:rsid w:val="00D05FBA"/>
    <w:rsid w:val="00D07AE4"/>
    <w:rsid w:val="00D12A6C"/>
    <w:rsid w:val="00D1302A"/>
    <w:rsid w:val="00D20735"/>
    <w:rsid w:val="00D21A3B"/>
    <w:rsid w:val="00D30DA2"/>
    <w:rsid w:val="00D35101"/>
    <w:rsid w:val="00D400A6"/>
    <w:rsid w:val="00D42AC7"/>
    <w:rsid w:val="00D47B67"/>
    <w:rsid w:val="00D62DCD"/>
    <w:rsid w:val="00D64EEE"/>
    <w:rsid w:val="00D661EB"/>
    <w:rsid w:val="00D71B5F"/>
    <w:rsid w:val="00D81EA1"/>
    <w:rsid w:val="00D831C3"/>
    <w:rsid w:val="00D83E3B"/>
    <w:rsid w:val="00D8721E"/>
    <w:rsid w:val="00D90117"/>
    <w:rsid w:val="00DA6C6F"/>
    <w:rsid w:val="00DA74EC"/>
    <w:rsid w:val="00DB5BFA"/>
    <w:rsid w:val="00DB7EA4"/>
    <w:rsid w:val="00DC091F"/>
    <w:rsid w:val="00DC1AB2"/>
    <w:rsid w:val="00DD7C84"/>
    <w:rsid w:val="00DE3300"/>
    <w:rsid w:val="00DE57D3"/>
    <w:rsid w:val="00DE6506"/>
    <w:rsid w:val="00DF500C"/>
    <w:rsid w:val="00DF5E91"/>
    <w:rsid w:val="00E05CA9"/>
    <w:rsid w:val="00E065D7"/>
    <w:rsid w:val="00E166CA"/>
    <w:rsid w:val="00E16ECD"/>
    <w:rsid w:val="00E20FB0"/>
    <w:rsid w:val="00E21C94"/>
    <w:rsid w:val="00E23496"/>
    <w:rsid w:val="00E242FC"/>
    <w:rsid w:val="00E26519"/>
    <w:rsid w:val="00E42FC4"/>
    <w:rsid w:val="00E47B52"/>
    <w:rsid w:val="00E50B4E"/>
    <w:rsid w:val="00E5309B"/>
    <w:rsid w:val="00E81489"/>
    <w:rsid w:val="00E84EFF"/>
    <w:rsid w:val="00EA0E5C"/>
    <w:rsid w:val="00EA4806"/>
    <w:rsid w:val="00EA4959"/>
    <w:rsid w:val="00EA4D92"/>
    <w:rsid w:val="00EA4DBA"/>
    <w:rsid w:val="00EC2507"/>
    <w:rsid w:val="00ED3CA1"/>
    <w:rsid w:val="00EE5E19"/>
    <w:rsid w:val="00EE6CC1"/>
    <w:rsid w:val="00EE76B6"/>
    <w:rsid w:val="00F025A6"/>
    <w:rsid w:val="00F027C1"/>
    <w:rsid w:val="00F0287C"/>
    <w:rsid w:val="00F03579"/>
    <w:rsid w:val="00F143E7"/>
    <w:rsid w:val="00F278BB"/>
    <w:rsid w:val="00F27FDD"/>
    <w:rsid w:val="00F30316"/>
    <w:rsid w:val="00F3437B"/>
    <w:rsid w:val="00F36A82"/>
    <w:rsid w:val="00F5562D"/>
    <w:rsid w:val="00F563A8"/>
    <w:rsid w:val="00F619C1"/>
    <w:rsid w:val="00F6526F"/>
    <w:rsid w:val="00F6719E"/>
    <w:rsid w:val="00F72E09"/>
    <w:rsid w:val="00FA0715"/>
    <w:rsid w:val="00FA1B45"/>
    <w:rsid w:val="00FA2667"/>
    <w:rsid w:val="00FA49B1"/>
    <w:rsid w:val="00FB4D0F"/>
    <w:rsid w:val="00FC1C17"/>
    <w:rsid w:val="00FD1CC5"/>
    <w:rsid w:val="00FD46CD"/>
    <w:rsid w:val="00FD4E46"/>
    <w:rsid w:val="00FD6FA0"/>
    <w:rsid w:val="00FD72C4"/>
    <w:rsid w:val="00FE77D1"/>
    <w:rsid w:val="00FE7898"/>
    <w:rsid w:val="00FF0F52"/>
    <w:rsid w:val="00FF128A"/>
    <w:rsid w:val="00FF5369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86"/>
    <w:rPr>
      <w:rFonts w:ascii="Verdana" w:hAnsi="Verdana"/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87154"/>
    <w:pPr>
      <w:pBdr>
        <w:bottom w:val="single" w:sz="18" w:space="1" w:color="990000"/>
      </w:pBdr>
      <w:jc w:val="center"/>
      <w:outlineLvl w:val="0"/>
    </w:pPr>
    <w:rPr>
      <w:rFonts w:cs="Arial"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587154"/>
    <w:pPr>
      <w:pBdr>
        <w:bottom w:val="single" w:sz="18" w:space="1" w:color="auto"/>
        <w:right w:val="single" w:sz="8" w:space="4" w:color="auto"/>
      </w:pBdr>
      <w:shd w:val="clear" w:color="auto" w:fill="990000"/>
      <w:tabs>
        <w:tab w:val="left" w:pos="0"/>
        <w:tab w:val="left" w:leader="underscore" w:pos="10206"/>
      </w:tabs>
      <w:spacing w:before="120" w:after="120"/>
      <w:jc w:val="center"/>
      <w:outlineLvl w:val="1"/>
    </w:pPr>
    <w:rPr>
      <w:rFonts w:cs="Arial"/>
      <w:sz w:val="28"/>
      <w:szCs w:val="1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587154"/>
    <w:pPr>
      <w:pBdr>
        <w:bottom w:val="single" w:sz="18" w:space="1" w:color="auto"/>
        <w:right w:val="single" w:sz="8" w:space="4" w:color="auto"/>
      </w:pBdr>
      <w:shd w:val="clear" w:color="auto" w:fill="990000"/>
      <w:tabs>
        <w:tab w:val="left" w:pos="0"/>
        <w:tab w:val="left" w:leader="underscore" w:pos="10206"/>
      </w:tabs>
      <w:spacing w:before="120" w:after="120"/>
      <w:jc w:val="center"/>
      <w:outlineLvl w:val="2"/>
    </w:pPr>
    <w:rPr>
      <w:rFonts w:cs="Arial"/>
      <w:szCs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FE77D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9"/>
    <w:semiHidden/>
    <w:locked/>
    <w:rsid w:val="00FE77D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9"/>
    <w:semiHidden/>
    <w:locked/>
    <w:rsid w:val="00FE77D1"/>
    <w:rPr>
      <w:rFonts w:ascii="Cambria" w:hAnsi="Cambria" w:cs="Times New Roman"/>
      <w:b/>
      <w:bCs/>
      <w:sz w:val="26"/>
      <w:szCs w:val="26"/>
    </w:rPr>
  </w:style>
  <w:style w:type="paragraph" w:customStyle="1" w:styleId="Default">
    <w:name w:val="Default"/>
    <w:rsid w:val="005B2F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rdtekst">
    <w:name w:val="Body Text"/>
    <w:basedOn w:val="Default"/>
    <w:next w:val="Default"/>
    <w:link w:val="BrdtekstTegn"/>
    <w:uiPriority w:val="99"/>
    <w:rsid w:val="005B2FA2"/>
    <w:rPr>
      <w:rFonts w:cs="Times New Roman"/>
      <w:color w:val="auto"/>
    </w:rPr>
  </w:style>
  <w:style w:type="character" w:customStyle="1" w:styleId="BrdtekstTegn">
    <w:name w:val="Brødtekst Tegn"/>
    <w:basedOn w:val="Standardskrifttypeiafsnit"/>
    <w:link w:val="Brdtekst"/>
    <w:uiPriority w:val="99"/>
    <w:locked/>
    <w:rsid w:val="009E10D8"/>
    <w:rPr>
      <w:rFonts w:ascii="Arial" w:hAnsi="Arial" w:cs="Times New Roman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5B2FA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FE77D1"/>
    <w:rPr>
      <w:rFonts w:cs="Times New Roman"/>
      <w:sz w:val="2"/>
    </w:rPr>
  </w:style>
  <w:style w:type="paragraph" w:customStyle="1" w:styleId="smilys">
    <w:name w:val="smilys"/>
    <w:basedOn w:val="Normal"/>
    <w:uiPriority w:val="99"/>
    <w:rsid w:val="005B2FA2"/>
    <w:rPr>
      <w:rFonts w:ascii="smily" w:hAnsi="smily"/>
    </w:rPr>
  </w:style>
  <w:style w:type="paragraph" w:customStyle="1" w:styleId="qtekst">
    <w:name w:val="qtekst"/>
    <w:basedOn w:val="Normal"/>
    <w:uiPriority w:val="99"/>
    <w:rsid w:val="005B2FA2"/>
    <w:rPr>
      <w:rFonts w:ascii="Arial Narrow" w:hAnsi="Arial Narrow"/>
    </w:rPr>
  </w:style>
  <w:style w:type="character" w:styleId="Hyperlink">
    <w:name w:val="Hyperlink"/>
    <w:basedOn w:val="Standardskrifttypeiafsnit"/>
    <w:uiPriority w:val="99"/>
    <w:rsid w:val="00A84CD6"/>
    <w:rPr>
      <w:rFonts w:cs="Times New Roman"/>
      <w:color w:val="0000FF"/>
      <w:u w:val="single"/>
    </w:rPr>
  </w:style>
  <w:style w:type="character" w:styleId="BesgtHyperlink">
    <w:name w:val="FollowedHyperlink"/>
    <w:basedOn w:val="Standardskrifttypeiafsnit"/>
    <w:uiPriority w:val="99"/>
    <w:rsid w:val="00A84CD6"/>
    <w:rPr>
      <w:rFonts w:cs="Times New Roman"/>
      <w:color w:val="800080"/>
      <w:u w:val="single"/>
    </w:rPr>
  </w:style>
  <w:style w:type="paragraph" w:styleId="Sidehoved">
    <w:name w:val="header"/>
    <w:basedOn w:val="Normal"/>
    <w:link w:val="SidehovedTegn"/>
    <w:uiPriority w:val="99"/>
    <w:rsid w:val="00FA49B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sid w:val="00FE77D1"/>
    <w:rPr>
      <w:rFonts w:ascii="Verdana" w:hAnsi="Verdana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FA49B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FE77D1"/>
    <w:rPr>
      <w:rFonts w:ascii="Verdana" w:hAnsi="Verdana" w:cs="Times New Roman"/>
      <w:sz w:val="20"/>
      <w:szCs w:val="20"/>
    </w:rPr>
  </w:style>
  <w:style w:type="paragraph" w:styleId="Listeafsnit">
    <w:name w:val="List Paragraph"/>
    <w:basedOn w:val="Normal"/>
    <w:uiPriority w:val="99"/>
    <w:qFormat/>
    <w:rsid w:val="0077333A"/>
    <w:pPr>
      <w:ind w:left="720"/>
      <w:contextualSpacing/>
    </w:pPr>
  </w:style>
  <w:style w:type="paragraph" w:styleId="Ingenafstand">
    <w:name w:val="No Spacing"/>
    <w:uiPriority w:val="99"/>
    <w:qFormat/>
    <w:rsid w:val="008C2147"/>
    <w:rPr>
      <w:rFonts w:ascii="Calibri" w:hAnsi="Calibri"/>
      <w:lang w:val="en-US" w:eastAsia="en-US"/>
    </w:rPr>
  </w:style>
  <w:style w:type="character" w:styleId="Kommentarhenvisning">
    <w:name w:val="annotation reference"/>
    <w:basedOn w:val="Standardskrifttypeiafsnit"/>
    <w:uiPriority w:val="99"/>
    <w:rsid w:val="00465104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465104"/>
  </w:style>
  <w:style w:type="character" w:customStyle="1" w:styleId="KommentartekstTegn">
    <w:name w:val="Kommentartekst Tegn"/>
    <w:basedOn w:val="Standardskrifttypeiafsnit"/>
    <w:link w:val="Kommentartekst"/>
    <w:uiPriority w:val="99"/>
    <w:locked/>
    <w:rsid w:val="00465104"/>
    <w:rPr>
      <w:rFonts w:ascii="Verdana" w:hAnsi="Verdana" w:cs="Times New Roman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rsid w:val="0046510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465104"/>
    <w:rPr>
      <w:rFonts w:ascii="Verdana" w:hAnsi="Verdana" w:cs="Times New Roman"/>
      <w:b/>
      <w:bCs/>
    </w:rPr>
  </w:style>
  <w:style w:type="paragraph" w:customStyle="1" w:styleId="Normal0">
    <w:name w:val="[Normal]"/>
    <w:uiPriority w:val="99"/>
    <w:rsid w:val="000C6B0E"/>
    <w:pPr>
      <w:widowControl w:val="0"/>
    </w:pPr>
    <w:rPr>
      <w:rFonts w:ascii="Arial" w:hAnsi="Arial" w:cs="Arial"/>
      <w:sz w:val="24"/>
      <w:szCs w:val="20"/>
    </w:rPr>
  </w:style>
  <w:style w:type="character" w:customStyle="1" w:styleId="hps">
    <w:name w:val="hps"/>
    <w:basedOn w:val="Standardskrifttypeiafsnit"/>
    <w:uiPriority w:val="99"/>
    <w:rsid w:val="00594EA6"/>
    <w:rPr>
      <w:rFonts w:cs="Times New Roman"/>
    </w:rPr>
  </w:style>
  <w:style w:type="character" w:customStyle="1" w:styleId="apple-converted-space">
    <w:name w:val="apple-converted-space"/>
    <w:basedOn w:val="Standardskrifttypeiafsnit"/>
    <w:uiPriority w:val="99"/>
    <w:rsid w:val="00594EA6"/>
    <w:rPr>
      <w:rFonts w:cs="Times New Roman"/>
    </w:rPr>
  </w:style>
  <w:style w:type="table" w:styleId="Tabel-Gitter">
    <w:name w:val="Table Grid"/>
    <w:basedOn w:val="Tabel-Normal"/>
    <w:locked/>
    <w:rsid w:val="005A7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86"/>
    <w:rPr>
      <w:rFonts w:ascii="Verdana" w:hAnsi="Verdana"/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87154"/>
    <w:pPr>
      <w:pBdr>
        <w:bottom w:val="single" w:sz="18" w:space="1" w:color="990000"/>
      </w:pBdr>
      <w:jc w:val="center"/>
      <w:outlineLvl w:val="0"/>
    </w:pPr>
    <w:rPr>
      <w:rFonts w:cs="Arial"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587154"/>
    <w:pPr>
      <w:pBdr>
        <w:bottom w:val="single" w:sz="18" w:space="1" w:color="auto"/>
        <w:right w:val="single" w:sz="8" w:space="4" w:color="auto"/>
      </w:pBdr>
      <w:shd w:val="clear" w:color="auto" w:fill="990000"/>
      <w:tabs>
        <w:tab w:val="left" w:pos="0"/>
        <w:tab w:val="left" w:leader="underscore" w:pos="10206"/>
      </w:tabs>
      <w:spacing w:before="120" w:after="120"/>
      <w:jc w:val="center"/>
      <w:outlineLvl w:val="1"/>
    </w:pPr>
    <w:rPr>
      <w:rFonts w:cs="Arial"/>
      <w:sz w:val="28"/>
      <w:szCs w:val="1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587154"/>
    <w:pPr>
      <w:pBdr>
        <w:bottom w:val="single" w:sz="18" w:space="1" w:color="auto"/>
        <w:right w:val="single" w:sz="8" w:space="4" w:color="auto"/>
      </w:pBdr>
      <w:shd w:val="clear" w:color="auto" w:fill="990000"/>
      <w:tabs>
        <w:tab w:val="left" w:pos="0"/>
        <w:tab w:val="left" w:leader="underscore" w:pos="10206"/>
      </w:tabs>
      <w:spacing w:before="120" w:after="120"/>
      <w:jc w:val="center"/>
      <w:outlineLvl w:val="2"/>
    </w:pPr>
    <w:rPr>
      <w:rFonts w:cs="Arial"/>
      <w:szCs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FE77D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9"/>
    <w:semiHidden/>
    <w:locked/>
    <w:rsid w:val="00FE77D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9"/>
    <w:semiHidden/>
    <w:locked/>
    <w:rsid w:val="00FE77D1"/>
    <w:rPr>
      <w:rFonts w:ascii="Cambria" w:hAnsi="Cambria" w:cs="Times New Roman"/>
      <w:b/>
      <w:bCs/>
      <w:sz w:val="26"/>
      <w:szCs w:val="26"/>
    </w:rPr>
  </w:style>
  <w:style w:type="paragraph" w:customStyle="1" w:styleId="Default">
    <w:name w:val="Default"/>
    <w:rsid w:val="005B2F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rdtekst">
    <w:name w:val="Body Text"/>
    <w:basedOn w:val="Default"/>
    <w:next w:val="Default"/>
    <w:link w:val="BrdtekstTegn"/>
    <w:uiPriority w:val="99"/>
    <w:rsid w:val="005B2FA2"/>
    <w:rPr>
      <w:rFonts w:cs="Times New Roman"/>
      <w:color w:val="auto"/>
    </w:rPr>
  </w:style>
  <w:style w:type="character" w:customStyle="1" w:styleId="BrdtekstTegn">
    <w:name w:val="Brødtekst Tegn"/>
    <w:basedOn w:val="Standardskrifttypeiafsnit"/>
    <w:link w:val="Brdtekst"/>
    <w:uiPriority w:val="99"/>
    <w:locked/>
    <w:rsid w:val="009E10D8"/>
    <w:rPr>
      <w:rFonts w:ascii="Arial" w:hAnsi="Arial" w:cs="Times New Roman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5B2FA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FE77D1"/>
    <w:rPr>
      <w:rFonts w:cs="Times New Roman"/>
      <w:sz w:val="2"/>
    </w:rPr>
  </w:style>
  <w:style w:type="paragraph" w:customStyle="1" w:styleId="smilys">
    <w:name w:val="smilys"/>
    <w:basedOn w:val="Normal"/>
    <w:uiPriority w:val="99"/>
    <w:rsid w:val="005B2FA2"/>
    <w:rPr>
      <w:rFonts w:ascii="smily" w:hAnsi="smily"/>
    </w:rPr>
  </w:style>
  <w:style w:type="paragraph" w:customStyle="1" w:styleId="qtekst">
    <w:name w:val="qtekst"/>
    <w:basedOn w:val="Normal"/>
    <w:uiPriority w:val="99"/>
    <w:rsid w:val="005B2FA2"/>
    <w:rPr>
      <w:rFonts w:ascii="Arial Narrow" w:hAnsi="Arial Narrow"/>
    </w:rPr>
  </w:style>
  <w:style w:type="character" w:styleId="Hyperlink">
    <w:name w:val="Hyperlink"/>
    <w:basedOn w:val="Standardskrifttypeiafsnit"/>
    <w:uiPriority w:val="99"/>
    <w:rsid w:val="00A84CD6"/>
    <w:rPr>
      <w:rFonts w:cs="Times New Roman"/>
      <w:color w:val="0000FF"/>
      <w:u w:val="single"/>
    </w:rPr>
  </w:style>
  <w:style w:type="character" w:styleId="BesgtHyperlink">
    <w:name w:val="FollowedHyperlink"/>
    <w:basedOn w:val="Standardskrifttypeiafsnit"/>
    <w:uiPriority w:val="99"/>
    <w:rsid w:val="00A84CD6"/>
    <w:rPr>
      <w:rFonts w:cs="Times New Roman"/>
      <w:color w:val="800080"/>
      <w:u w:val="single"/>
    </w:rPr>
  </w:style>
  <w:style w:type="paragraph" w:styleId="Sidehoved">
    <w:name w:val="header"/>
    <w:basedOn w:val="Normal"/>
    <w:link w:val="SidehovedTegn"/>
    <w:uiPriority w:val="99"/>
    <w:rsid w:val="00FA49B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sid w:val="00FE77D1"/>
    <w:rPr>
      <w:rFonts w:ascii="Verdana" w:hAnsi="Verdana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FA49B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FE77D1"/>
    <w:rPr>
      <w:rFonts w:ascii="Verdana" w:hAnsi="Verdana" w:cs="Times New Roman"/>
      <w:sz w:val="20"/>
      <w:szCs w:val="20"/>
    </w:rPr>
  </w:style>
  <w:style w:type="paragraph" w:styleId="Listeafsnit">
    <w:name w:val="List Paragraph"/>
    <w:basedOn w:val="Normal"/>
    <w:uiPriority w:val="99"/>
    <w:qFormat/>
    <w:rsid w:val="0077333A"/>
    <w:pPr>
      <w:ind w:left="720"/>
      <w:contextualSpacing/>
    </w:pPr>
  </w:style>
  <w:style w:type="paragraph" w:styleId="Ingenafstand">
    <w:name w:val="No Spacing"/>
    <w:uiPriority w:val="99"/>
    <w:qFormat/>
    <w:rsid w:val="008C2147"/>
    <w:rPr>
      <w:rFonts w:ascii="Calibri" w:hAnsi="Calibri"/>
      <w:lang w:val="en-US" w:eastAsia="en-US"/>
    </w:rPr>
  </w:style>
  <w:style w:type="character" w:styleId="Kommentarhenvisning">
    <w:name w:val="annotation reference"/>
    <w:basedOn w:val="Standardskrifttypeiafsnit"/>
    <w:uiPriority w:val="99"/>
    <w:rsid w:val="00465104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465104"/>
  </w:style>
  <w:style w:type="character" w:customStyle="1" w:styleId="KommentartekstTegn">
    <w:name w:val="Kommentartekst Tegn"/>
    <w:basedOn w:val="Standardskrifttypeiafsnit"/>
    <w:link w:val="Kommentartekst"/>
    <w:uiPriority w:val="99"/>
    <w:locked/>
    <w:rsid w:val="00465104"/>
    <w:rPr>
      <w:rFonts w:ascii="Verdana" w:hAnsi="Verdana" w:cs="Times New Roman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rsid w:val="0046510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465104"/>
    <w:rPr>
      <w:rFonts w:ascii="Verdana" w:hAnsi="Verdana" w:cs="Times New Roman"/>
      <w:b/>
      <w:bCs/>
    </w:rPr>
  </w:style>
  <w:style w:type="paragraph" w:customStyle="1" w:styleId="Normal0">
    <w:name w:val="[Normal]"/>
    <w:uiPriority w:val="99"/>
    <w:rsid w:val="000C6B0E"/>
    <w:pPr>
      <w:widowControl w:val="0"/>
    </w:pPr>
    <w:rPr>
      <w:rFonts w:ascii="Arial" w:hAnsi="Arial" w:cs="Arial"/>
      <w:sz w:val="24"/>
      <w:szCs w:val="20"/>
    </w:rPr>
  </w:style>
  <w:style w:type="character" w:customStyle="1" w:styleId="hps">
    <w:name w:val="hps"/>
    <w:basedOn w:val="Standardskrifttypeiafsnit"/>
    <w:uiPriority w:val="99"/>
    <w:rsid w:val="00594EA6"/>
    <w:rPr>
      <w:rFonts w:cs="Times New Roman"/>
    </w:rPr>
  </w:style>
  <w:style w:type="character" w:customStyle="1" w:styleId="apple-converted-space">
    <w:name w:val="apple-converted-space"/>
    <w:basedOn w:val="Standardskrifttypeiafsnit"/>
    <w:uiPriority w:val="99"/>
    <w:rsid w:val="00594EA6"/>
    <w:rPr>
      <w:rFonts w:cs="Times New Roman"/>
    </w:rPr>
  </w:style>
  <w:style w:type="table" w:styleId="Tabel-Gitter">
    <w:name w:val="Table Grid"/>
    <w:basedOn w:val="Tabel-Normal"/>
    <w:locked/>
    <w:rsid w:val="005A7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spernielsen\Local%20Settings\Temporary%20Internet%20Files\Content.Outlook\0QXWI3GZ\Sp&#248;rgeskemaskabelon%20-%20oktober%202009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ACB34-422D-41D3-A2EC-F2476F3D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Spørgeskemaskabelon - oktober 2009 (5)</Template>
  <TotalTime>9</TotalTime>
  <Pages>8</Pages>
  <Words>2005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[Projektets titel]</vt:lpstr>
    </vt:vector>
  </TitlesOfParts>
  <Company>Microsoft</Company>
  <LinksUpToDate>false</LinksUpToDate>
  <CharactersWithSpaces>14211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[Projektets titel]</dc:title>
  <dc:creator>jespernielsen</dc:creator>
  <cp:lastModifiedBy>Martin Vinæs Larsen</cp:lastModifiedBy>
  <cp:revision>3</cp:revision>
  <cp:lastPrinted>2014-03-26T12:42:00Z</cp:lastPrinted>
  <dcterms:created xsi:type="dcterms:W3CDTF">2014-03-31T11:38:00Z</dcterms:created>
  <dcterms:modified xsi:type="dcterms:W3CDTF">2014-03-31T11:47:00Z</dcterms:modified>
</cp:coreProperties>
</file>
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7B" w:rsidRPr="00384E7B" w:rsidRDefault="00384E7B" w:rsidP="00384E7B">
      <w:pPr>
        <w:spacing w:line="48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84E7B" w:rsidRPr="00384E7B" w:rsidRDefault="00384E7B" w:rsidP="00384E7B">
      <w:pPr>
        <w:spacing w:line="48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Program for EU Roadtrip 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 xml:space="preserve">8.00 – 8.25: Welcome and European-Parliament election 2014 (by </w:t>
      </w:r>
      <w:proofErr w:type="spellStart"/>
      <w:r w:rsidRPr="00384E7B">
        <w:rPr>
          <w:rFonts w:ascii="Arial" w:hAnsi="Arial" w:cs="Arial"/>
          <w:color w:val="000000"/>
          <w:lang w:val="en-US"/>
        </w:rPr>
        <w:t>Europabevægelsen</w:t>
      </w:r>
      <w:proofErr w:type="spellEnd"/>
      <w:r w:rsidRPr="00384E7B">
        <w:rPr>
          <w:rFonts w:ascii="Arial" w:hAnsi="Arial" w:cs="Arial"/>
          <w:color w:val="000000"/>
          <w:lang w:val="en-US"/>
        </w:rPr>
        <w:t>)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8.25 – 8.50: EU institutions (by European-Parliament/The Commission)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8.50 – 9.05: Break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9.05 – 9.30: Presentation on climate and environmental policy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 xml:space="preserve">9.30 – 9.55: Agriculture in Europe og the EU’s agricultural policies (by </w:t>
      </w:r>
      <w:proofErr w:type="spellStart"/>
      <w:r w:rsidRPr="00384E7B">
        <w:rPr>
          <w:rFonts w:ascii="Arial" w:hAnsi="Arial" w:cs="Arial"/>
          <w:color w:val="000000"/>
          <w:lang w:val="en-US"/>
        </w:rPr>
        <w:t>Landbrug</w:t>
      </w:r>
      <w:proofErr w:type="spellEnd"/>
      <w:r w:rsidRPr="00384E7B">
        <w:rPr>
          <w:rFonts w:ascii="Arial" w:hAnsi="Arial" w:cs="Arial"/>
          <w:color w:val="000000"/>
          <w:lang w:val="en-US"/>
        </w:rPr>
        <w:t xml:space="preserve"> og </w:t>
      </w:r>
      <w:proofErr w:type="spellStart"/>
      <w:r w:rsidRPr="00384E7B">
        <w:rPr>
          <w:rFonts w:ascii="Arial" w:hAnsi="Arial" w:cs="Arial"/>
          <w:color w:val="000000"/>
          <w:lang w:val="en-US"/>
        </w:rPr>
        <w:t>Fødevarer</w:t>
      </w:r>
      <w:proofErr w:type="spellEnd"/>
      <w:r w:rsidRPr="00384E7B">
        <w:rPr>
          <w:rFonts w:ascii="Arial" w:hAnsi="Arial" w:cs="Arial"/>
          <w:color w:val="000000"/>
          <w:lang w:val="en-US"/>
        </w:rPr>
        <w:t>)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9.55 – 10.05: Introduction to debate piece writing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10.05 – 11.30: Debate piece writing in groups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11.30 – 12.00: Lunch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12.00 – 14.00: Introduction to the dilemma game and dilemma game in groups (about agricult</w:t>
      </w:r>
      <w:r>
        <w:rPr>
          <w:rFonts w:ascii="Arial" w:hAnsi="Arial" w:cs="Arial"/>
          <w:color w:val="000000"/>
          <w:lang w:val="en-US"/>
        </w:rPr>
        <w:t>u</w:t>
      </w:r>
      <w:r w:rsidRPr="00384E7B">
        <w:rPr>
          <w:rFonts w:ascii="Arial" w:hAnsi="Arial" w:cs="Arial"/>
          <w:color w:val="000000"/>
          <w:lang w:val="en-US"/>
        </w:rPr>
        <w:t xml:space="preserve">re, climate, environment, immigration and social dumping) 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14.00 – 15.00: Panel debate</w:t>
      </w:r>
    </w:p>
    <w:p w:rsidR="00384E7B" w:rsidRPr="00384E7B" w:rsidRDefault="00384E7B" w:rsidP="00384E7B">
      <w:pPr>
        <w:spacing w:before="120" w:after="120" w:line="480" w:lineRule="auto"/>
        <w:rPr>
          <w:rFonts w:ascii="Arial" w:hAnsi="Arial" w:cs="Arial"/>
          <w:color w:val="000000"/>
          <w:lang w:val="en-US"/>
        </w:rPr>
      </w:pPr>
      <w:r w:rsidRPr="00384E7B">
        <w:rPr>
          <w:rFonts w:ascii="Arial" w:hAnsi="Arial" w:cs="Arial"/>
          <w:color w:val="000000"/>
          <w:lang w:val="en-US"/>
        </w:rPr>
        <w:t>15.00 – 15.05: Selection of winning debate piece and outro</w:t>
      </w:r>
      <w:bookmarkStart w:id="0" w:name="_GoBack"/>
      <w:bookmarkEnd w:id="0"/>
    </w:p>
    <w:p w:rsidR="00D17635" w:rsidRPr="00384E7B" w:rsidRDefault="00384E7B" w:rsidP="00384E7B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17635" w:rsidRPr="00384E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7B"/>
    <w:rsid w:val="000007F2"/>
    <w:rsid w:val="0004146D"/>
    <w:rsid w:val="000D16A1"/>
    <w:rsid w:val="000D3382"/>
    <w:rsid w:val="000F700C"/>
    <w:rsid w:val="0023792D"/>
    <w:rsid w:val="002A52F8"/>
    <w:rsid w:val="00326590"/>
    <w:rsid w:val="003752F3"/>
    <w:rsid w:val="00376382"/>
    <w:rsid w:val="003773B8"/>
    <w:rsid w:val="00384E7B"/>
    <w:rsid w:val="003B444D"/>
    <w:rsid w:val="00494898"/>
    <w:rsid w:val="0056513C"/>
    <w:rsid w:val="00592562"/>
    <w:rsid w:val="005D64F0"/>
    <w:rsid w:val="005F78F6"/>
    <w:rsid w:val="006153C8"/>
    <w:rsid w:val="00620849"/>
    <w:rsid w:val="006474B5"/>
    <w:rsid w:val="006A7936"/>
    <w:rsid w:val="006D0D0D"/>
    <w:rsid w:val="00714BFF"/>
    <w:rsid w:val="007D19E5"/>
    <w:rsid w:val="007D4620"/>
    <w:rsid w:val="0081698B"/>
    <w:rsid w:val="00881A5A"/>
    <w:rsid w:val="008E47C3"/>
    <w:rsid w:val="009808F7"/>
    <w:rsid w:val="00AB0932"/>
    <w:rsid w:val="00AB7ABA"/>
    <w:rsid w:val="00B3637E"/>
    <w:rsid w:val="00BD2005"/>
    <w:rsid w:val="00D038A9"/>
    <w:rsid w:val="00D14482"/>
    <w:rsid w:val="00D264A9"/>
    <w:rsid w:val="00DB5036"/>
    <w:rsid w:val="00DC50F8"/>
    <w:rsid w:val="00F1656F"/>
    <w:rsid w:val="00F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7B"/>
    <w:pPr>
      <w:spacing w:after="0" w:line="240" w:lineRule="auto"/>
    </w:pPr>
    <w:rPr>
      <w:rFonts w:ascii="Calibri" w:hAnsi="Calibri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7B"/>
    <w:pPr>
      <w:spacing w:after="0" w:line="240" w:lineRule="auto"/>
    </w:pPr>
    <w:rPr>
      <w:rFonts w:ascii="Calibri" w:hAnsi="Calibri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9E3627CA.dotm</Template>
  <TotalTime>2</TotalTime>
  <Pages>1</Pages>
  <Words>99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SAMF-IT, KU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Esben Høgh</dc:creator>
  <cp:lastModifiedBy>Esben Høgh</cp:lastModifiedBy>
  <cp:revision>1</cp:revision>
  <dcterms:created xsi:type="dcterms:W3CDTF">2016-03-23T15:26:00Z</dcterms:created>
  <dcterms:modified xsi:type="dcterms:W3CDTF">2016-03-23T15:28:00Z</dcterms:modified>
</cp:coreProperties>
</file>